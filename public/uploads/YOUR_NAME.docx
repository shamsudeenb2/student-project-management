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C20EBE" w14:textId="77777777" w:rsidR="00CF348A" w:rsidRPr="005C57CB" w:rsidRDefault="0016020D">
      <w:r w:rsidRPr="005C57CB">
        <w:t xml:space="preserve"> </w:t>
      </w:r>
    </w:p>
    <w:p w14:paraId="30BC91A0" w14:textId="3F00B50B" w:rsidR="00CF348A" w:rsidRDefault="002C12D2">
      <w:pPr>
        <w:rPr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98F6807" wp14:editId="29731531">
                <wp:simplePos x="0" y="0"/>
                <wp:positionH relativeFrom="page">
                  <wp:posOffset>-14605</wp:posOffset>
                </wp:positionH>
                <wp:positionV relativeFrom="page">
                  <wp:posOffset>1350645</wp:posOffset>
                </wp:positionV>
                <wp:extent cx="7551420" cy="8208645"/>
                <wp:effectExtent l="223520" t="0" r="0" b="28956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8208645"/>
                          <a:chOff x="173" y="116"/>
                          <a:chExt cx="11892" cy="12926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3" y="8317"/>
                            <a:ext cx="11892" cy="4725"/>
                            <a:chOff x="173" y="8317"/>
                            <a:chExt cx="11892" cy="4725"/>
                          </a:xfrm>
                        </wpg:grpSpPr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73" y="8670"/>
                              <a:ext cx="11884" cy="3943"/>
                              <a:chOff x="173" y="8670"/>
                              <a:chExt cx="11884" cy="3943"/>
                            </a:xfrm>
                          </wpg:grpSpPr>
                          <wps:wsp>
                            <wps:cNvPr id="5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" y="9081"/>
                                <a:ext cx="6953" cy="3180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legacyPerspectiveBottom">
                                  <a:rot lat="20099999" lon="20099999" rev="0"/>
                                </a:camera>
                                <a:lightRig rig="legacyFlat1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A7BFDE"/>
                                </a:extrusionClr>
                                <a:contourClr>
                                  <a:srgbClr val="A7BFDE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28" y="8670"/>
                                <a:ext cx="3378" cy="394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legacyPerspectiveBottom">
                                  <a:rot lat="20099999" lon="20099999" rev="0"/>
                                </a:camera>
                                <a:lightRig rig="legacyFlat1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D3DFEE"/>
                                </a:extrusionClr>
                                <a:contourClr>
                                  <a:srgbClr val="D3DFEE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08" y="8670"/>
                                <a:ext cx="1549" cy="394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legacyPerspectiveBottom">
                                  <a:rot lat="20099999" lon="20099999" rev="0"/>
                                </a:camera>
                                <a:lightRig rig="legacyFlat1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A7BFDE"/>
                                </a:extrusionClr>
                                <a:contourClr>
                                  <a:srgbClr val="A7BFDE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Freeform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0" y="9061"/>
                              <a:ext cx="4015" cy="323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scene3d>
                              <a:camera prst="legacyPerspectiveBottom">
                                <a:rot lat="20099999" lon="20099999" rev="0"/>
                              </a:camera>
                              <a:lightRig rig="legacyFlat1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D8D8D8"/>
                              </a:extrusionClr>
                              <a:contourClr>
                                <a:srgbClr val="D8D8D8"/>
                              </a:contourClr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noFill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1" y="8317"/>
                              <a:ext cx="3884" cy="470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scene3d>
                              <a:camera prst="legacyPerspectiveBottom">
                                <a:rot lat="20099999" lon="20099999" rev="0"/>
                              </a:camera>
                              <a:lightRig rig="legacyFlat1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BFBFBF"/>
                              </a:extrusionClr>
                              <a:contourClr>
                                <a:srgbClr val="BFBFBF"/>
                              </a:contourClr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noFill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" y="8317"/>
                              <a:ext cx="3982" cy="4725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scene3d>
                              <a:camera prst="legacyPerspectiveBottom">
                                <a:rot lat="20099999" lon="20099999" rev="0"/>
                              </a:camera>
                              <a:lightRig rig="legacyFlat1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D8D8D8"/>
                              </a:extrusionClr>
                              <a:contourClr>
                                <a:srgbClr val="D8D8D8"/>
                              </a:contourClr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noFill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" y="8559"/>
                              <a:ext cx="2022" cy="4279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scene3d>
                              <a:camera prst="legacyPerspectiveBottom">
                                <a:rot lat="20099999" lon="20099999" rev="0"/>
                              </a:camera>
                              <a:lightRig rig="legacyFlat1" dir="t"/>
                            </a:scene3d>
                            <a:sp3d extrusionH="430200" prstMaterial="legacyPlastic">
                              <a:bevelT w="13500" h="13500" prst="angle"/>
                              <a:bevelB w="13500" h="13500" prst="angle"/>
                              <a:extrusionClr>
                                <a:srgbClr val="BFBFBF"/>
                              </a:extrusionClr>
                              <a:contourClr>
                                <a:srgbClr val="D3DFEE"/>
                              </a:contourClr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noFill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4" y="8559"/>
                              <a:ext cx="5860" cy="426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scene3d>
                              <a:camera prst="legacyPerspectiveBottom">
                                <a:rot lat="20099999" lon="20099999" rev="0"/>
                              </a:camera>
                              <a:lightRig rig="legacyFlat1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A7BFDE"/>
                              </a:extrusionClr>
                              <a:contourClr>
                                <a:srgbClr val="A7BFDE"/>
                              </a:contourClr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noFill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8801"/>
                              <a:ext cx="3998" cy="3813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scene3d>
                              <a:camera prst="legacyPerspectiveBottom">
                                <a:rot lat="20099999" lon="20099999" rev="0"/>
                              </a:camera>
                              <a:lightRig rig="legacyFlat1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D3DFEE"/>
                              </a:extrusionClr>
                              <a:contourClr>
                                <a:srgbClr val="D3DFEE"/>
                              </a:contourClr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noFill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21" y="116"/>
                            <a:ext cx="8392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F7E79" w14:textId="77777777" w:rsidR="00CF348A" w:rsidRDefault="00CF348A"/>
                            <w:p w14:paraId="7F13DCFE" w14:textId="77777777" w:rsidR="00CF348A" w:rsidRDefault="00CF348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483" y="9813"/>
                            <a:ext cx="485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D382D" w14:textId="77777777" w:rsidR="00CF348A" w:rsidRDefault="00CF348A">
                              <w:pPr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2</w:t>
                              </w:r>
                              <w:r w:rsidR="00995944">
                                <w:rPr>
                                  <w:sz w:val="96"/>
                                  <w:szCs w:val="96"/>
                                </w:rPr>
                                <w:t>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21" y="967"/>
                            <a:ext cx="8393" cy="7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077C" w14:textId="77777777" w:rsidR="00CF348A" w:rsidRDefault="00894C0C">
                              <w:pPr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GB"/>
                                </w:rPr>
                                <w:t>MARWANATU SADISU ALIYU</w:t>
                              </w:r>
                              <w:r w:rsidR="0001130D"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432F0CD8" w14:textId="77777777" w:rsidR="00CF348A" w:rsidRDefault="00CF348A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Curriculum Vitae</w:t>
                              </w:r>
                            </w:p>
                            <w:p w14:paraId="7F0C8A6A" w14:textId="77777777" w:rsidR="00CF348A" w:rsidRDefault="00CF348A"/>
                            <w:p w14:paraId="1F26FD72" w14:textId="77777777" w:rsidR="00CF348A" w:rsidRDefault="00CF348A"/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F6807" id="Group 3" o:spid="_x0000_s1026" style="position:absolute;margin-left:-1.15pt;margin-top:106.35pt;width:594.6pt;height:646.35pt;z-index:251657728;mso-position-horizontal-relative:page;mso-position-vertical-relative:page" coordorigin="173,116" coordsize="11892,1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">
                <v:group id="Group 4" o:spid="_x0000_s1027" style="position:absolute;left:173;top:8317;width:11892;height:4725" coordorigin="173,8317" coordsize="11892,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173;top:8670;width:11884;height:3943" coordorigin="173,8670" coordsize="11884,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6" o:spid="_x0000_s1029" style="position:absolute;left:173;top:9081;width:6953;height:3180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" path="m,l17,2863,7132,2578r,-2378l,xe" fillcolor="#a7bfde">
                      <v:fill opacity="32896f"/>
                      <o:extrusion v:ext="view" color="#a7bfde" on="t" rotationangle="1638402fd,-1638402fd" viewpoint="0,34.72222mm" viewpointorigin="0,.5" skewangle="90" lightposition="0" lightposition2="0,,0" type="perspective"/>
                      <v:path arrowok="t" o:connecttype="custom" o:connectlocs="0,0;17,3180;6953,2863;6953,222;0,0" o:connectangles="0,0,0,0,0"/>
                    </v:shape>
                    <v:shape id="Freeform 7" o:spid="_x0000_s1030" style="position:absolute;left:7128;top:8670;width:3378;height:394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" path="m,569l,2930r3466,620l3466,,,569xe" fillcolor="#d3dfee">
                      <v:fill opacity="32896f"/>
                      <o:extrusion v:ext="view" color="#d3dfee" on="t" rotationangle="1638402fd,-1638402fd" viewpoint="0,34.72222mm" viewpointorigin="0,.5" skewangle="90" lightposition="0" lightposition2="0,,0" type="perspective"/>
                      <v:path arrowok="t" o:connecttype="custom" o:connectlocs="0,632;0,3254;3378,3943;3378,0;0,632" o:connectangles="0,0,0,0,0"/>
                    </v:shape>
                    <v:shape id="Freeform 8" o:spid="_x0000_s1031" style="position:absolute;left:10508;top:8670;width:1549;height:394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" path="m,l,3550,1591,2746r,-2009l,xe" fillcolor="#a7bfde">
                      <v:fill opacity="32896f"/>
                      <o:extrusion v:ext="view" color="#a7bfde" on="t" rotationangle="1638402fd,-1638402fd" viewpoint="0,34.72222mm" viewpointorigin="0,.5" skewangle="90" lightposition="0" lightposition2="0,,0" type="perspective"/>
                      <v:path arrowok="t" o:connecttype="custom" o:connectlocs="0,0;0,3943;1549,3050;1549,819;0,0" o:connectangles="0,0,0,0,0"/>
                    </v:shape>
                  </v:group>
                  <v:shape id="Freeform 9" o:spid="_x0000_s1032" style="position:absolute;left:8050;top:9061;width:4015;height:323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" path="m1,251l,2662r4120,251l4120,,1,251xe" fillcolor="#d8d8d8">
                    <o:extrusion v:ext="view" color="#d8d8d8" on="t" rotationangle="1638402fd,-1638402fd" viewpoint="0,34.72222mm" viewpointorigin="0,.5" skewangle="90" lightposition="0" lightposition2="0,,0" type="perspective"/>
                    <v:path arrowok="t" o:connecttype="custom" o:connectlocs="1,279;0,2957;4015,3236;4015,0;1,279" o:connectangles="0,0,0,0,0"/>
                  </v:shape>
                  <v:shape id="Freeform 10" o:spid="_x0000_s1033" style="position:absolute;left:4181;top:8317;width:3884;height:470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" path="m,l,4236,3985,3349r,-2428l,xe" fillcolor="#bfbfbf">
                    <o:extrusion v:ext="view" color="#bfbfbf" on="t" rotationangle="1638402fd,-1638402fd" viewpoint="0,34.72222mm" viewpointorigin="0,.5" skewangle="90" lightposition="0" lightposition2="0,,0" type="perspective"/>
                    <v:path arrowok="t" o:connecttype="custom" o:connectlocs="0,0;0,4706;3884,3721;3884,1023;0,0" o:connectangles="0,0,0,0,0"/>
                  </v:shape>
                  <v:shape id="Freeform 11" o:spid="_x0000_s1034" style="position:absolute;left:196;top:8317;width:3982;height:4725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" path="m4086,r-2,4253l,3198,,1072,4086,xe" fillcolor="#d8d8d8">
                    <o:extrusion v:ext="view" color="#d8d8d8" on="t" rotationangle="1638402fd,-1638402fd" viewpoint="0,34.72222mm" viewpointorigin="0,.5" skewangle="90" lightposition="0" lightposition2="0,,0" type="perspective"/>
                    <v:path arrowok="t" o:connecttype="custom" o:connectlocs="3982,0;3980,4725;0,3553;0,1191;3982,0" o:connectangles="0,0,0,0,0"/>
                  </v:shape>
                  <v:shape id="Freeform 12" o:spid="_x0000_s1035" style="position:absolute;left:195;top:8559;width:2022;height:4279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" path="m,921l2060,r16,3851l,2981,,921xe" fillcolor="#d3dfee">
                    <v:fill opacity="46003f"/>
                    <o:extrusion v:ext="view" specularity="80000f" color="#bfbfbf" on="t" rotationangle="1638402fd,-1638402fd" viewpoint="0,34.72222mm" viewpointorigin="0,.5" skewangle="90" lightposition="0" lightposition2="0,,0" type="perspective"/>
                    <v:path arrowok="t" o:connecttype="custom" o:connectlocs="0,1023;2006,0;2022,4279;0,3312;0,1023" o:connectangles="0,0,0,0,0"/>
                  </v:shape>
                  <v:shape id="Freeform 13" o:spid="_x0000_s1036" style="position:absolute;left:2204;top:8559;width:5860;height:426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" path="m,l17,3835,6011,2629r,-1390l,xe" fillcolor="#a7bfde">
                    <v:fill opacity="46003f"/>
                    <o:extrusion v:ext="view" color="#a7bfde" on="t" rotationangle="1638402fd,-1638402fd" viewpoint="0,34.72222mm" viewpointorigin="0,.5" skewangle="90" lightposition="0" lightposition2="0,,0" type="perspective"/>
                    <v:path arrowok="t" o:connecttype="custom" o:connectlocs="0,0;17,4261;5860,2921;5860,1377;0,0" o:connectangles="0,0,0,0,0"/>
                  </v:shape>
                  <v:shape id="Freeform 14" o:spid="_x0000_s1037" style="position:absolute;left:8066;top:8801;width:3998;height:3813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" path="m,1038l,2411,4102,3432,4102,,,1038xe" fillcolor="#d3dfee">
                    <v:fill opacity="46003f"/>
                    <o:extrusion v:ext="view" color="#d3dfee" on="t" rotationangle="1638402fd,-1638402fd" viewpoint="0,34.72222mm" viewpointorigin="0,.5" skewangle="90" lightposition="0" lightposition2="0,,0" type="perspective"/>
                    <v:path arrowok="t" o:connecttype="custom" o:connectlocs="0,1153;0,2679;3998,3813;3998,0;0,1153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1921;top:116;width:8392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E2F7E79" w14:textId="77777777" w:rsidR="00CF348A" w:rsidRDefault="00CF348A"/>
                      <w:p w14:paraId="7F13DCFE" w14:textId="77777777" w:rsidR="00CF348A" w:rsidRDefault="00CF348A"/>
                    </w:txbxContent>
                  </v:textbox>
                </v:shape>
                <v:shape id="Text Box 16" o:spid="_x0000_s1039" type="#_x0000_t202" style="position:absolute;left:6483;top:9813;width:4855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37D382D" w14:textId="77777777" w:rsidR="00CF348A" w:rsidRDefault="00CF348A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</w:t>
                        </w:r>
                        <w:r w:rsidR="00995944">
                          <w:rPr>
                            <w:sz w:val="96"/>
                            <w:szCs w:val="96"/>
                          </w:rPr>
                          <w:t>019</w:t>
                        </w:r>
                      </w:p>
                    </w:txbxContent>
                  </v:textbox>
                </v:shape>
                <v:shape id="Text Box 17" o:spid="_x0000_s1040" type="#_x0000_t202" style="position:absolute;left:1921;top:967;width:8393;height:72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" filled="f" stroked="f">
                  <v:textbox>
                    <w:txbxContent>
                      <w:p w14:paraId="6CDF077C" w14:textId="77777777" w:rsidR="00CF348A" w:rsidRDefault="00894C0C">
                        <w:pPr>
                          <w:rPr>
                            <w:b/>
                            <w:bCs/>
                            <w:sz w:val="72"/>
                            <w:szCs w:val="72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  <w:lang w:val="en-GB"/>
                          </w:rPr>
                          <w:t>MARWANATU SADISU ALIYU</w:t>
                        </w:r>
                        <w:r w:rsidR="0001130D">
                          <w:rPr>
                            <w:b/>
                            <w:bCs/>
                            <w:sz w:val="72"/>
                            <w:szCs w:val="72"/>
                            <w:lang w:val="en-GB"/>
                          </w:rPr>
                          <w:t xml:space="preserve"> </w:t>
                        </w:r>
                      </w:p>
                      <w:p w14:paraId="432F0CD8" w14:textId="77777777" w:rsidR="00CF348A" w:rsidRDefault="00CF348A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Curriculum Vitae</w:t>
                        </w:r>
                      </w:p>
                      <w:p w14:paraId="7F0C8A6A" w14:textId="77777777" w:rsidR="00CF348A" w:rsidRDefault="00CF348A"/>
                      <w:p w14:paraId="1F26FD72" w14:textId="77777777" w:rsidR="00CF348A" w:rsidRDefault="00CF348A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2B71AE" w14:textId="77777777" w:rsidR="00CF348A" w:rsidRPr="00D94A89" w:rsidRDefault="00CF348A">
      <w:pPr>
        <w:pStyle w:val="Title"/>
        <w:pageBreakBefore/>
        <w:jc w:val="both"/>
        <w:rPr>
          <w:b/>
        </w:rPr>
      </w:pPr>
      <w:r>
        <w:lastRenderedPageBreak/>
        <w:t xml:space="preserve">       </w:t>
      </w:r>
      <w:r w:rsidR="009801E3">
        <w:rPr>
          <w:b/>
        </w:rPr>
        <w:t>MAR</w:t>
      </w:r>
      <w:r w:rsidR="0030764A">
        <w:rPr>
          <w:b/>
        </w:rPr>
        <w:t>WANATU SADISU ALIYU</w:t>
      </w:r>
      <w:r w:rsidR="00D94A89" w:rsidRPr="00D94A89">
        <w:rPr>
          <w:b/>
        </w:rPr>
        <w:t xml:space="preserve"> </w:t>
      </w:r>
    </w:p>
    <w:p w14:paraId="16B4EFCA" w14:textId="77777777" w:rsidR="00CF348A" w:rsidRDefault="00CF348A">
      <w:pPr>
        <w:jc w:val="right"/>
      </w:pPr>
    </w:p>
    <w:p w14:paraId="365FC81D" w14:textId="77777777" w:rsidR="00CF348A" w:rsidRDefault="00CF348A"/>
    <w:tbl>
      <w:tblPr>
        <w:tblW w:w="88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0"/>
        <w:gridCol w:w="1880"/>
        <w:gridCol w:w="712"/>
        <w:gridCol w:w="3042"/>
        <w:gridCol w:w="2752"/>
      </w:tblGrid>
      <w:tr w:rsidR="00CF348A" w14:paraId="001208E2" w14:textId="77777777" w:rsidTr="00C54C43">
        <w:trPr>
          <w:gridAfter w:val="1"/>
          <w:wAfter w:w="2752" w:type="dxa"/>
          <w:trHeight w:val="1214"/>
        </w:trPr>
        <w:tc>
          <w:tcPr>
            <w:tcW w:w="3042" w:type="dxa"/>
            <w:gridSpan w:val="3"/>
            <w:shd w:val="clear" w:color="auto" w:fill="auto"/>
          </w:tcPr>
          <w:p w14:paraId="138CCF10" w14:textId="77777777" w:rsidR="00496178" w:rsidRPr="00117186" w:rsidRDefault="00F76866" w:rsidP="00117186">
            <w:pPr>
              <w:spacing w:line="276" w:lineRule="auto"/>
            </w:pPr>
            <w:bookmarkStart w:id="0" w:name="xgraphic"/>
            <w:bookmarkEnd w:id="0"/>
            <w:r>
              <w:t>No R15 Dabban Road, U</w:t>
            </w:r>
            <w:r w:rsidR="0030764A">
              <w:t>nguwar Sanusi</w:t>
            </w:r>
            <w:r w:rsidR="00CD4E15" w:rsidRPr="00362487">
              <w:t>, Kaduna</w:t>
            </w:r>
            <w:r w:rsidR="00496178">
              <w:rPr>
                <w:sz w:val="24"/>
                <w:szCs w:val="24"/>
              </w:rPr>
              <w:t>.</w:t>
            </w:r>
          </w:p>
          <w:p w14:paraId="1BF05A14" w14:textId="77777777" w:rsidR="00CF348A" w:rsidRDefault="00CF348A">
            <w:pPr>
              <w:pStyle w:val="Address2"/>
              <w:rPr>
                <w:sz w:val="20"/>
              </w:rPr>
            </w:pPr>
          </w:p>
        </w:tc>
        <w:tc>
          <w:tcPr>
            <w:tcW w:w="3042" w:type="dxa"/>
            <w:shd w:val="clear" w:color="auto" w:fill="auto"/>
          </w:tcPr>
          <w:p w14:paraId="6EBC6CC2" w14:textId="77777777" w:rsidR="00CF348A" w:rsidRDefault="00CF348A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>(</w:t>
            </w:r>
            <w:r w:rsidR="00D04F42">
              <w:rPr>
                <w:sz w:val="20"/>
              </w:rPr>
              <w:t>+234</w:t>
            </w:r>
            <w:r w:rsidR="0030764A">
              <w:rPr>
                <w:sz w:val="20"/>
              </w:rPr>
              <w:t>8033918697</w:t>
            </w:r>
            <w:r w:rsidR="00D04F42">
              <w:rPr>
                <w:sz w:val="20"/>
              </w:rPr>
              <w:t>)</w:t>
            </w:r>
          </w:p>
          <w:p w14:paraId="4DA530DB" w14:textId="77777777" w:rsidR="00D94A89" w:rsidRDefault="008632D8">
            <w:pPr>
              <w:pStyle w:val="Address1"/>
              <w:rPr>
                <w:sz w:val="20"/>
              </w:rPr>
            </w:pPr>
            <w:hyperlink r:id="rId7" w:history="1">
              <w:r w:rsidR="0030764A" w:rsidRPr="00BB0D95">
                <w:rPr>
                  <w:rStyle w:val="Hyperlink"/>
                  <w:sz w:val="20"/>
                </w:rPr>
                <w:t>ibraheemmarwa02@gmail.com</w:t>
              </w:r>
            </w:hyperlink>
            <w:r w:rsidR="00D94A89">
              <w:rPr>
                <w:sz w:val="20"/>
              </w:rPr>
              <w:t xml:space="preserve"> </w:t>
            </w:r>
          </w:p>
          <w:p w14:paraId="55502E6E" w14:textId="77777777" w:rsidR="00D94A89" w:rsidRDefault="00D94A89">
            <w:pPr>
              <w:pStyle w:val="Address1"/>
            </w:pPr>
          </w:p>
        </w:tc>
      </w:tr>
      <w:tr w:rsidR="00496178" w14:paraId="45167455" w14:textId="77777777" w:rsidTr="00C54C43">
        <w:trPr>
          <w:gridAfter w:val="1"/>
          <w:wAfter w:w="2752" w:type="dxa"/>
          <w:trHeight w:val="72"/>
        </w:trPr>
        <w:tc>
          <w:tcPr>
            <w:tcW w:w="3042" w:type="dxa"/>
            <w:gridSpan w:val="3"/>
            <w:shd w:val="clear" w:color="auto" w:fill="auto"/>
          </w:tcPr>
          <w:p w14:paraId="4EEB6E30" w14:textId="77777777" w:rsidR="00496178" w:rsidRDefault="00496178">
            <w:pPr>
              <w:pStyle w:val="Address2"/>
              <w:rPr>
                <w:sz w:val="20"/>
              </w:rPr>
            </w:pPr>
          </w:p>
        </w:tc>
        <w:tc>
          <w:tcPr>
            <w:tcW w:w="3042" w:type="dxa"/>
            <w:shd w:val="clear" w:color="auto" w:fill="auto"/>
          </w:tcPr>
          <w:p w14:paraId="38EF0819" w14:textId="77777777" w:rsidR="00496178" w:rsidRDefault="00496178">
            <w:pPr>
              <w:pStyle w:val="Address1"/>
              <w:rPr>
                <w:sz w:val="20"/>
              </w:rPr>
            </w:pPr>
          </w:p>
        </w:tc>
      </w:tr>
      <w:tr w:rsidR="00CF348A" w14:paraId="6F852D60" w14:textId="77777777" w:rsidTr="00C54C43">
        <w:trPr>
          <w:gridBefore w:val="1"/>
          <w:wBefore w:w="450" w:type="dxa"/>
          <w:trHeight w:val="541"/>
        </w:trPr>
        <w:tc>
          <w:tcPr>
            <w:tcW w:w="18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0979C523" w14:textId="77777777" w:rsidR="00CF348A" w:rsidRDefault="00CF348A">
            <w:pPr>
              <w:shd w:val="clear" w:color="auto" w:fill="E5DFEC"/>
              <w:spacing w:line="276" w:lineRule="auto"/>
            </w:pPr>
            <w:r w:rsidRPr="00023F7B">
              <w:rPr>
                <w:b/>
                <w:color w:val="0070C0"/>
                <w:sz w:val="22"/>
                <w:u w:val="single"/>
                <w:lang w:val="en-GB"/>
              </w:rPr>
              <w:t>Objectives</w:t>
            </w:r>
          </w:p>
        </w:tc>
        <w:tc>
          <w:tcPr>
            <w:tcW w:w="6506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1F8C848B" w14:textId="77777777" w:rsidR="00CF348A" w:rsidRPr="00A746E5" w:rsidRDefault="00CF348A" w:rsidP="00894662">
            <w:pPr>
              <w:pStyle w:val="Objective"/>
              <w:spacing w:line="276" w:lineRule="auto"/>
              <w:rPr>
                <w:sz w:val="21"/>
                <w:szCs w:val="21"/>
              </w:rPr>
            </w:pPr>
            <w:r w:rsidRPr="00A746E5">
              <w:rPr>
                <w:sz w:val="21"/>
                <w:szCs w:val="21"/>
              </w:rPr>
              <w:t>To contribute with the best of my knowledge, skills</w:t>
            </w:r>
            <w:r w:rsidR="00B54212" w:rsidRPr="00A746E5">
              <w:rPr>
                <w:sz w:val="21"/>
                <w:szCs w:val="21"/>
              </w:rPr>
              <w:t>,</w:t>
            </w:r>
            <w:r w:rsidRPr="00A746E5">
              <w:rPr>
                <w:sz w:val="21"/>
                <w:szCs w:val="21"/>
              </w:rPr>
              <w:t xml:space="preserve"> and work han</w:t>
            </w:r>
            <w:r w:rsidR="000D4E0F">
              <w:rPr>
                <w:sz w:val="21"/>
                <w:szCs w:val="21"/>
              </w:rPr>
              <w:t>d in hand with the existing staf</w:t>
            </w:r>
            <w:r w:rsidRPr="00A746E5">
              <w:rPr>
                <w:sz w:val="21"/>
                <w:szCs w:val="21"/>
              </w:rPr>
              <w:t xml:space="preserve">f so as to achieve the organizational </w:t>
            </w:r>
            <w:r w:rsidR="00D94A89">
              <w:rPr>
                <w:sz w:val="21"/>
                <w:szCs w:val="21"/>
              </w:rPr>
              <w:t xml:space="preserve">goal, </w:t>
            </w:r>
            <w:r w:rsidR="00B54212" w:rsidRPr="00A746E5">
              <w:rPr>
                <w:sz w:val="21"/>
                <w:szCs w:val="21"/>
              </w:rPr>
              <w:t>and also ready to learn and</w:t>
            </w:r>
            <w:r w:rsidRPr="00A746E5">
              <w:rPr>
                <w:sz w:val="21"/>
                <w:szCs w:val="21"/>
              </w:rPr>
              <w:t xml:space="preserve"> impr</w:t>
            </w:r>
            <w:r w:rsidR="00894662" w:rsidRPr="00A746E5">
              <w:rPr>
                <w:sz w:val="21"/>
                <w:szCs w:val="21"/>
              </w:rPr>
              <w:t>ove my knowledge and my career</w:t>
            </w:r>
            <w:r w:rsidR="00B54212" w:rsidRPr="00A746E5">
              <w:rPr>
                <w:sz w:val="21"/>
                <w:szCs w:val="21"/>
              </w:rPr>
              <w:t>.</w:t>
            </w:r>
          </w:p>
          <w:p w14:paraId="6CC57E24" w14:textId="77777777" w:rsidR="00B54212" w:rsidRDefault="00B54212" w:rsidP="00B54212">
            <w:pPr>
              <w:pStyle w:val="Achievement"/>
              <w:snapToGrid w:val="0"/>
              <w:spacing w:line="276" w:lineRule="auto"/>
            </w:pPr>
          </w:p>
        </w:tc>
      </w:tr>
      <w:tr w:rsidR="00CF348A" w14:paraId="334FEE69" w14:textId="77777777" w:rsidTr="00C54C43">
        <w:trPr>
          <w:gridBefore w:val="1"/>
          <w:wBefore w:w="450" w:type="dxa"/>
          <w:trHeight w:val="2991"/>
        </w:trPr>
        <w:tc>
          <w:tcPr>
            <w:tcW w:w="18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632AB748" w14:textId="77777777" w:rsidR="00EF4C75" w:rsidRPr="00EF4C75" w:rsidRDefault="00EF4C75" w:rsidP="00EF4C75">
            <w:pPr>
              <w:pStyle w:val="SectionTitle"/>
            </w:pPr>
            <w:r>
              <w:t>BIO DATA</w:t>
            </w:r>
          </w:p>
          <w:p w14:paraId="78C62549" w14:textId="77777777" w:rsidR="00CF348A" w:rsidRDefault="00CF348A">
            <w:pPr>
              <w:pStyle w:val="SectionTitle"/>
              <w:spacing w:line="276" w:lineRule="auto"/>
              <w:rPr>
                <w:b w:val="0"/>
              </w:rPr>
            </w:pPr>
          </w:p>
        </w:tc>
        <w:tc>
          <w:tcPr>
            <w:tcW w:w="6506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64916371" w14:textId="77777777" w:rsidR="00EF4C75" w:rsidRDefault="00EF4C75" w:rsidP="00EF4C75">
            <w:pPr>
              <w:pStyle w:val="Achievement"/>
              <w:snapToGrid w:val="0"/>
              <w:spacing w:line="276" w:lineRule="auto"/>
              <w:rPr>
                <w:b w:val="0"/>
              </w:rPr>
            </w:pPr>
          </w:p>
          <w:p w14:paraId="38A0E50E" w14:textId="77777777" w:rsidR="00B54212" w:rsidRDefault="00B54212" w:rsidP="00B54212">
            <w:pPr>
              <w:pStyle w:val="BodyText"/>
              <w:spacing w:line="276" w:lineRule="auto"/>
            </w:pPr>
            <w:r>
              <w:t xml:space="preserve">Sex:                  </w:t>
            </w:r>
            <w:r w:rsidR="000D4E0F">
              <w:t xml:space="preserve">       </w:t>
            </w:r>
            <w:r>
              <w:t xml:space="preserve"> </w:t>
            </w:r>
            <w:r w:rsidR="00D16DE1">
              <w:t>Female</w:t>
            </w:r>
          </w:p>
          <w:p w14:paraId="0F801F5C" w14:textId="77777777" w:rsidR="00B54212" w:rsidRDefault="00B54212" w:rsidP="00B54212">
            <w:pPr>
              <w:pStyle w:val="BodyText"/>
              <w:spacing w:line="276" w:lineRule="auto"/>
            </w:pPr>
            <w:r>
              <w:t xml:space="preserve">Date of Birth:    </w:t>
            </w:r>
            <w:r w:rsidR="000D4E0F">
              <w:t xml:space="preserve">       </w:t>
            </w:r>
            <w:r w:rsidR="00CD4E15">
              <w:t>1</w:t>
            </w:r>
            <w:r w:rsidR="00D16DE1">
              <w:t>4</w:t>
            </w:r>
            <w:r w:rsidR="00DB747F">
              <w:t>/0</w:t>
            </w:r>
            <w:r w:rsidR="00D16DE1">
              <w:t>8</w:t>
            </w:r>
            <w:r w:rsidR="00DB747F">
              <w:t>/19</w:t>
            </w:r>
            <w:r w:rsidR="00D16DE1">
              <w:t>88</w:t>
            </w:r>
          </w:p>
          <w:p w14:paraId="413FB4A9" w14:textId="77777777" w:rsidR="00B54212" w:rsidRDefault="00B54212" w:rsidP="00B54212">
            <w:pPr>
              <w:pStyle w:val="BodyText"/>
              <w:spacing w:line="276" w:lineRule="auto"/>
            </w:pPr>
            <w:r>
              <w:t xml:space="preserve">Nationality:       </w:t>
            </w:r>
            <w:r w:rsidR="000D4E0F">
              <w:t xml:space="preserve">       </w:t>
            </w:r>
            <w:r>
              <w:t>Nigerian</w:t>
            </w:r>
          </w:p>
          <w:p w14:paraId="44027FA0" w14:textId="77777777" w:rsidR="00B54212" w:rsidRDefault="00B54212" w:rsidP="00B54212">
            <w:pPr>
              <w:pStyle w:val="BodyText"/>
              <w:spacing w:line="276" w:lineRule="auto"/>
            </w:pPr>
            <w:r>
              <w:t xml:space="preserve">Status:               </w:t>
            </w:r>
            <w:r w:rsidR="000D4E0F">
              <w:t xml:space="preserve">       </w:t>
            </w:r>
            <w:r w:rsidR="00D16DE1">
              <w:t>Married</w:t>
            </w:r>
          </w:p>
          <w:p w14:paraId="2EE6FADD" w14:textId="77777777" w:rsidR="00B54212" w:rsidRDefault="00B54212" w:rsidP="00B54212">
            <w:pPr>
              <w:pStyle w:val="BodyText"/>
              <w:spacing w:line="276" w:lineRule="auto"/>
            </w:pPr>
            <w:r>
              <w:t xml:space="preserve">State of Origin: </w:t>
            </w:r>
            <w:r w:rsidR="000D4E0F">
              <w:t xml:space="preserve">       </w:t>
            </w:r>
            <w:r w:rsidR="00D16DE1">
              <w:t>Yobe</w:t>
            </w:r>
            <w:r>
              <w:t xml:space="preserve"> State</w:t>
            </w:r>
          </w:p>
          <w:p w14:paraId="6E32ACAD" w14:textId="77777777" w:rsidR="00B54212" w:rsidRPr="00EF4C75" w:rsidRDefault="00B54212" w:rsidP="00B54212">
            <w:pPr>
              <w:pStyle w:val="Achievement"/>
              <w:snapToGrid w:val="0"/>
              <w:spacing w:line="276" w:lineRule="auto"/>
              <w:rPr>
                <w:b w:val="0"/>
              </w:rPr>
            </w:pPr>
            <w:r>
              <w:rPr>
                <w:b w:val="0"/>
              </w:rPr>
              <w:t>Religion:</w:t>
            </w:r>
            <w:r>
              <w:rPr>
                <w:b w:val="0"/>
              </w:rPr>
              <w:tab/>
              <w:t xml:space="preserve">     </w:t>
            </w:r>
            <w:r w:rsidRPr="00EF4C75">
              <w:rPr>
                <w:b w:val="0"/>
              </w:rPr>
              <w:t>Islam</w:t>
            </w:r>
          </w:p>
          <w:p w14:paraId="29175220" w14:textId="77777777" w:rsidR="00B54212" w:rsidRPr="00EF4C75" w:rsidRDefault="00CD4E15" w:rsidP="00B54212">
            <w:pPr>
              <w:pStyle w:val="Achievement"/>
              <w:snapToGrid w:val="0"/>
              <w:spacing w:line="276" w:lineRule="auto"/>
              <w:rPr>
                <w:b w:val="0"/>
              </w:rPr>
            </w:pPr>
            <w:r>
              <w:rPr>
                <w:b w:val="0"/>
              </w:rPr>
              <w:t>Languages Spoken:  English</w:t>
            </w:r>
            <w:r w:rsidR="00DB747F">
              <w:rPr>
                <w:b w:val="0"/>
              </w:rPr>
              <w:t xml:space="preserve">, </w:t>
            </w:r>
            <w:r w:rsidR="00B54212">
              <w:rPr>
                <w:b w:val="0"/>
              </w:rPr>
              <w:t>Haus</w:t>
            </w:r>
            <w:r w:rsidR="00D16DE1">
              <w:rPr>
                <w:b w:val="0"/>
              </w:rPr>
              <w:t>a</w:t>
            </w:r>
          </w:p>
          <w:p w14:paraId="7EB6510A" w14:textId="77777777" w:rsidR="00CF348A" w:rsidRDefault="00CF348A" w:rsidP="00B54212">
            <w:pPr>
              <w:pStyle w:val="Achievement"/>
              <w:snapToGrid w:val="0"/>
              <w:spacing w:line="276" w:lineRule="auto"/>
            </w:pPr>
          </w:p>
        </w:tc>
      </w:tr>
      <w:tr w:rsidR="00CF348A" w14:paraId="4AF0CC63" w14:textId="77777777" w:rsidTr="00C54C43">
        <w:trPr>
          <w:gridBefore w:val="1"/>
          <w:wBefore w:w="450" w:type="dxa"/>
          <w:trHeight w:val="55"/>
        </w:trPr>
        <w:tc>
          <w:tcPr>
            <w:tcW w:w="18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1C79FCB3" w14:textId="77777777" w:rsidR="00CF348A" w:rsidRPr="00C3039C" w:rsidRDefault="008632D8">
            <w:pPr>
              <w:snapToGrid w:val="0"/>
              <w:spacing w:line="276" w:lineRule="auto"/>
              <w:rPr>
                <w:b/>
              </w:rPr>
            </w:pPr>
            <w:hyperlink w:anchor="Skill Help" w:history="1">
              <w:r w:rsidR="00C3039C" w:rsidRPr="00ED4A44">
                <w:rPr>
                  <w:rStyle w:val="Hyperlink"/>
                  <w:b/>
                  <w:sz w:val="22"/>
                </w:rPr>
                <w:t>Summary of Skills</w:t>
              </w:r>
            </w:hyperlink>
          </w:p>
        </w:tc>
        <w:tc>
          <w:tcPr>
            <w:tcW w:w="6506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0EE02E9B" w14:textId="77777777" w:rsidR="00C3039C" w:rsidRDefault="00C3039C" w:rsidP="00C3039C">
            <w:pPr>
              <w:pStyle w:val="Achievement"/>
              <w:spacing w:line="276" w:lineRule="auto"/>
              <w:rPr>
                <w:b w:val="0"/>
              </w:rPr>
            </w:pPr>
            <w:r>
              <w:rPr>
                <w:b w:val="0"/>
              </w:rPr>
              <w:t>Good communication Skills</w:t>
            </w:r>
          </w:p>
          <w:p w14:paraId="4968A00A" w14:textId="77777777" w:rsidR="00C3039C" w:rsidRDefault="00C3039C" w:rsidP="00C3039C">
            <w:pPr>
              <w:pStyle w:val="Achievement"/>
              <w:spacing w:line="276" w:lineRule="auto"/>
              <w:rPr>
                <w:b w:val="0"/>
              </w:rPr>
            </w:pPr>
            <w:r>
              <w:rPr>
                <w:b w:val="0"/>
              </w:rPr>
              <w:t>Excellent Multi-tasking skills</w:t>
            </w:r>
          </w:p>
          <w:p w14:paraId="4DD06E28" w14:textId="77777777" w:rsidR="00C3039C" w:rsidRDefault="00C3039C" w:rsidP="00C3039C">
            <w:pPr>
              <w:pStyle w:val="Achievement"/>
              <w:spacing w:line="276" w:lineRule="auto"/>
              <w:rPr>
                <w:b w:val="0"/>
              </w:rPr>
            </w:pPr>
            <w:r>
              <w:rPr>
                <w:b w:val="0"/>
              </w:rPr>
              <w:t>Excellent  team spirit</w:t>
            </w:r>
          </w:p>
          <w:p w14:paraId="501EDC28" w14:textId="77777777" w:rsidR="00CF348A" w:rsidRPr="00726010" w:rsidRDefault="00C3039C" w:rsidP="00726010">
            <w:pPr>
              <w:pStyle w:val="Achievement"/>
              <w:spacing w:line="276" w:lineRule="auto"/>
              <w:rPr>
                <w:b w:val="0"/>
              </w:rPr>
            </w:pPr>
            <w:r>
              <w:rPr>
                <w:b w:val="0"/>
              </w:rPr>
              <w:t>Ability to work well in a multi-cultural environment</w:t>
            </w:r>
          </w:p>
        </w:tc>
      </w:tr>
      <w:bookmarkStart w:id="1" w:name="_Hlt473725971"/>
      <w:tr w:rsidR="00CF348A" w14:paraId="2A21816A" w14:textId="77777777" w:rsidTr="00C54C43">
        <w:trPr>
          <w:gridBefore w:val="1"/>
          <w:wBefore w:w="450" w:type="dxa"/>
          <w:trHeight w:val="3054"/>
        </w:trPr>
        <w:tc>
          <w:tcPr>
            <w:tcW w:w="18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12DDD459" w14:textId="77777777" w:rsidR="00CF348A" w:rsidRPr="00ED4A44" w:rsidRDefault="00CF348A">
            <w:pPr>
              <w:pStyle w:val="SectionTitle"/>
              <w:spacing w:line="276" w:lineRule="auto"/>
              <w:rPr>
                <w:sz w:val="22"/>
              </w:rPr>
            </w:pPr>
            <w:r w:rsidRPr="00ED4A44">
              <w:rPr>
                <w:sz w:val="22"/>
              </w:rPr>
              <w:fldChar w:fldCharType="begin"/>
            </w:r>
            <w:r w:rsidRPr="00ED4A44">
              <w:rPr>
                <w:sz w:val="22"/>
              </w:rPr>
              <w:instrText xml:space="preserve"> HYPERLINK  \l "Education Help"</w:instrText>
            </w:r>
            <w:r w:rsidRPr="00ED4A44">
              <w:rPr>
                <w:sz w:val="22"/>
              </w:rPr>
            </w:r>
            <w:r w:rsidRPr="00ED4A44">
              <w:rPr>
                <w:sz w:val="22"/>
              </w:rPr>
              <w:fldChar w:fldCharType="separate"/>
            </w:r>
            <w:r w:rsidRPr="00ED4A44">
              <w:rPr>
                <w:rStyle w:val="Hyperlink"/>
                <w:sz w:val="22"/>
              </w:rPr>
              <w:t>Education</w:t>
            </w:r>
            <w:r w:rsidRPr="00ED4A44">
              <w:rPr>
                <w:sz w:val="22"/>
              </w:rPr>
              <w:fldChar w:fldCharType="end"/>
            </w:r>
            <w:bookmarkEnd w:id="1"/>
          </w:p>
          <w:p w14:paraId="632820C3" w14:textId="77777777" w:rsidR="00CF348A" w:rsidRDefault="00CF348A">
            <w:pPr>
              <w:spacing w:line="276" w:lineRule="auto"/>
            </w:pPr>
          </w:p>
          <w:p w14:paraId="157DCF28" w14:textId="77777777" w:rsidR="00CF348A" w:rsidRDefault="00CF348A">
            <w:pPr>
              <w:spacing w:line="276" w:lineRule="auto"/>
            </w:pPr>
          </w:p>
          <w:p w14:paraId="1680DDBE" w14:textId="77777777" w:rsidR="00CF348A" w:rsidRDefault="00CF348A">
            <w:pPr>
              <w:spacing w:line="276" w:lineRule="auto"/>
            </w:pPr>
          </w:p>
          <w:p w14:paraId="68C77BF1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47EAB60D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1256E0F9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2A01788A" w14:textId="77777777" w:rsidR="00396899" w:rsidRDefault="00EF4C75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  <w:r>
              <w:rPr>
                <w:b/>
                <w:color w:val="1F497D"/>
                <w:u w:val="single"/>
              </w:rPr>
              <w:t xml:space="preserve"> </w:t>
            </w:r>
          </w:p>
          <w:p w14:paraId="157A15EF" w14:textId="77777777" w:rsidR="00C54C43" w:rsidRDefault="00C54C43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07A83676" w14:textId="77777777" w:rsidR="00C54C43" w:rsidRDefault="00C54C43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5B3E0F07" w14:textId="77777777" w:rsidR="00C54C43" w:rsidRDefault="00C54C43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76D3684A" w14:textId="77777777" w:rsidR="00C54C43" w:rsidRDefault="00C54C43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2754DC8A" w14:textId="77777777" w:rsidR="00C54C43" w:rsidRDefault="00C54C43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7D9D6522" w14:textId="77777777" w:rsidR="00C54C43" w:rsidRDefault="00C54C43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1A3DC2BD" w14:textId="77777777" w:rsidR="00C54C43" w:rsidRDefault="00C54C43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4E648A07" w14:textId="77777777" w:rsidR="00C54C43" w:rsidRDefault="00C54C43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</w:rPr>
            </w:pPr>
          </w:p>
          <w:p w14:paraId="020FFF52" w14:textId="77777777" w:rsidR="00CF348A" w:rsidRPr="00ED4A44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sz w:val="22"/>
                <w:u w:val="single"/>
                <w:lang w:val="en-GB"/>
              </w:rPr>
            </w:pPr>
            <w:r w:rsidRPr="00ED4A44">
              <w:rPr>
                <w:b/>
                <w:color w:val="1F497D"/>
                <w:sz w:val="22"/>
                <w:u w:val="single"/>
              </w:rPr>
              <w:lastRenderedPageBreak/>
              <w:t>Certificates Obtained</w:t>
            </w:r>
          </w:p>
          <w:p w14:paraId="3AC298EC" w14:textId="77777777" w:rsidR="00CF348A" w:rsidRPr="00ED4A44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sz w:val="22"/>
                <w:u w:val="single"/>
                <w:lang w:val="en-GB"/>
              </w:rPr>
            </w:pPr>
          </w:p>
          <w:p w14:paraId="56716F0D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  <w:lang w:val="en-GB"/>
              </w:rPr>
            </w:pPr>
          </w:p>
          <w:p w14:paraId="58BE23FB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  <w:lang w:val="en-GB"/>
              </w:rPr>
            </w:pPr>
          </w:p>
          <w:p w14:paraId="1177415B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  <w:lang w:val="en-GB"/>
              </w:rPr>
            </w:pPr>
          </w:p>
          <w:p w14:paraId="27130C7D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  <w:lang w:val="en-GB"/>
              </w:rPr>
            </w:pPr>
          </w:p>
          <w:p w14:paraId="20D2D561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  <w:lang w:val="en-GB"/>
              </w:rPr>
            </w:pPr>
          </w:p>
          <w:p w14:paraId="5350A608" w14:textId="77777777" w:rsidR="00CF348A" w:rsidRDefault="00CF348A">
            <w:pPr>
              <w:shd w:val="clear" w:color="auto" w:fill="E5DFEC"/>
              <w:spacing w:line="276" w:lineRule="auto"/>
              <w:rPr>
                <w:b/>
                <w:color w:val="1F497D"/>
                <w:u w:val="single"/>
                <w:lang w:val="en-GB"/>
              </w:rPr>
            </w:pPr>
          </w:p>
          <w:p w14:paraId="57FE58CC" w14:textId="77777777" w:rsidR="00CF348A" w:rsidRDefault="00CF348A">
            <w:pPr>
              <w:shd w:val="clear" w:color="auto" w:fill="E5DFEC"/>
              <w:spacing w:line="276" w:lineRule="auto"/>
            </w:pPr>
          </w:p>
        </w:tc>
        <w:tc>
          <w:tcPr>
            <w:tcW w:w="6506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53A1666C" w14:textId="77777777" w:rsidR="00364577" w:rsidRDefault="00364577"/>
          <w:p w14:paraId="71E30EAE" w14:textId="77777777" w:rsidR="00B5699B" w:rsidRDefault="00B5699B"/>
          <w:p w14:paraId="2EB7140F" w14:textId="77777777" w:rsidR="00CF348A" w:rsidRDefault="008A25A9">
            <w:r>
              <w:t>20</w:t>
            </w:r>
            <w:r w:rsidR="00D16DE1">
              <w:t>14</w:t>
            </w:r>
            <w:r>
              <w:t>-2016</w:t>
            </w:r>
            <w:r w:rsidR="00C54C43">
              <w:t xml:space="preserve">       Federal Polytechnic Kaduna</w:t>
            </w:r>
            <w:r w:rsidR="00B00B44">
              <w:rPr>
                <w:sz w:val="26"/>
                <w:szCs w:val="26"/>
              </w:rPr>
              <w:tab/>
            </w:r>
          </w:p>
          <w:p w14:paraId="40895E30" w14:textId="77777777" w:rsidR="008A25A9" w:rsidRDefault="008A25A9"/>
          <w:p w14:paraId="70EF3000" w14:textId="77777777" w:rsidR="00CF348A" w:rsidRDefault="00767973">
            <w:r>
              <w:t>2010- 2012</w:t>
            </w:r>
            <w:r w:rsidR="00C54C43">
              <w:t xml:space="preserve">      Federal Polytechnic Kaduna</w:t>
            </w:r>
          </w:p>
          <w:p w14:paraId="231164AA" w14:textId="77777777" w:rsidR="00767973" w:rsidRDefault="00767973" w:rsidP="00767973">
            <w:pPr>
              <w:suppressAutoHyphens w:val="0"/>
            </w:pPr>
          </w:p>
          <w:p w14:paraId="6D4FA08D" w14:textId="77777777" w:rsidR="00767973" w:rsidRPr="00767973" w:rsidRDefault="00767973" w:rsidP="00767973">
            <w:pPr>
              <w:suppressAutoHyphens w:val="0"/>
            </w:pPr>
            <w:r>
              <w:t>2008                 Khemsafe Computer School</w:t>
            </w:r>
          </w:p>
          <w:p w14:paraId="22CF366A" w14:textId="77777777" w:rsidR="00CF348A" w:rsidRPr="002075B5" w:rsidRDefault="00CF348A">
            <w:pPr>
              <w:rPr>
                <w:sz w:val="14"/>
              </w:rPr>
            </w:pPr>
          </w:p>
          <w:p w14:paraId="02673749" w14:textId="77777777" w:rsidR="00EF4C75" w:rsidRDefault="00767973" w:rsidP="00EF4C75">
            <w:pPr>
              <w:pStyle w:val="Achievement"/>
              <w:rPr>
                <w:b w:val="0"/>
                <w:sz w:val="14"/>
              </w:rPr>
            </w:pPr>
            <w:r>
              <w:rPr>
                <w:b w:val="0"/>
              </w:rPr>
              <w:t>2003</w:t>
            </w:r>
            <w:r w:rsidR="002075B5" w:rsidRPr="003D2D6F">
              <w:rPr>
                <w:b w:val="0"/>
              </w:rPr>
              <w:t>- 200</w:t>
            </w:r>
            <w:r>
              <w:rPr>
                <w:b w:val="0"/>
              </w:rPr>
              <w:t>9</w:t>
            </w:r>
            <w:r w:rsidR="00CF348A">
              <w:t xml:space="preserve">    </w:t>
            </w:r>
            <w:r w:rsidR="00C54C43">
              <w:t xml:space="preserve">  </w:t>
            </w:r>
            <w:r w:rsidR="00C54C43" w:rsidRPr="00C54C43">
              <w:rPr>
                <w:b w:val="0"/>
              </w:rPr>
              <w:t>Newbreed Secondary School</w:t>
            </w:r>
            <w:r w:rsidR="002075B5" w:rsidRPr="00C54C43">
              <w:rPr>
                <w:b w:val="0"/>
                <w:sz w:val="14"/>
              </w:rPr>
              <w:t xml:space="preserve"> </w:t>
            </w:r>
          </w:p>
          <w:p w14:paraId="4CC09687" w14:textId="77777777" w:rsidR="00995944" w:rsidRDefault="00C54C43" w:rsidP="00C54C43">
            <w:pPr>
              <w:suppressAutoHyphens w:val="0"/>
            </w:pPr>
            <w:r>
              <w:t>1993-1999       Nagari Nakowa Islamic Primary School</w:t>
            </w:r>
          </w:p>
          <w:p w14:paraId="135B9CEE" w14:textId="77777777" w:rsidR="00C54C43" w:rsidRDefault="00C54C43" w:rsidP="00C54C43">
            <w:pPr>
              <w:pStyle w:val="Institution"/>
              <w:spacing w:after="0" w:line="360" w:lineRule="auto"/>
            </w:pPr>
          </w:p>
          <w:p w14:paraId="3C9FFF72" w14:textId="77777777" w:rsidR="00C54C43" w:rsidRDefault="00C54C43" w:rsidP="00C54C43">
            <w:pPr>
              <w:pStyle w:val="Institution"/>
              <w:spacing w:after="0" w:line="360" w:lineRule="auto"/>
            </w:pPr>
          </w:p>
          <w:p w14:paraId="61179FF7" w14:textId="77777777" w:rsidR="00C54C43" w:rsidRDefault="00C54C43" w:rsidP="00C54C43">
            <w:pPr>
              <w:pStyle w:val="Institution"/>
              <w:spacing w:after="0" w:line="360" w:lineRule="auto"/>
            </w:pPr>
          </w:p>
          <w:p w14:paraId="6260A19E" w14:textId="77777777" w:rsidR="00C54C43" w:rsidRDefault="00C54C43" w:rsidP="00C54C43">
            <w:pPr>
              <w:pStyle w:val="Institution"/>
              <w:spacing w:after="0" w:line="360" w:lineRule="auto"/>
            </w:pPr>
          </w:p>
          <w:p w14:paraId="302510E7" w14:textId="77777777" w:rsidR="003A0BA0" w:rsidRPr="003A0BA0" w:rsidRDefault="00C54C43" w:rsidP="00C54C43">
            <w:pPr>
              <w:pStyle w:val="Institution"/>
              <w:spacing w:after="0" w:line="360" w:lineRule="auto"/>
            </w:pPr>
            <w:r>
              <w:lastRenderedPageBreak/>
              <w:t>National Youth Services Corp</w:t>
            </w:r>
            <w:r w:rsidR="003A0BA0">
              <w:t xml:space="preserve"> (NYSC)             </w:t>
            </w:r>
            <w:r w:rsidR="00232E59">
              <w:t xml:space="preserve">                    </w:t>
            </w:r>
            <w:r w:rsidR="003D2D6F">
              <w:t>April 2018</w:t>
            </w:r>
          </w:p>
          <w:p w14:paraId="190633FB" w14:textId="77777777" w:rsidR="00CF348A" w:rsidRDefault="00C54C43" w:rsidP="00C54C43">
            <w:pPr>
              <w:pStyle w:val="Institution"/>
              <w:spacing w:after="0" w:line="360" w:lineRule="auto"/>
            </w:pPr>
            <w:r>
              <w:t>HND  Chemical Engineering</w:t>
            </w:r>
            <w:r w:rsidR="00CF348A">
              <w:t xml:space="preserve">                                   </w:t>
            </w:r>
            <w:r w:rsidR="008A3862">
              <w:t xml:space="preserve">              </w:t>
            </w:r>
            <w:r w:rsidR="00232E59">
              <w:t xml:space="preserve"> October</w:t>
            </w:r>
            <w:r w:rsidR="003D2D6F">
              <w:t xml:space="preserve"> </w:t>
            </w:r>
            <w:r w:rsidR="008A3862">
              <w:t>201</w:t>
            </w:r>
            <w:r w:rsidR="00232E59">
              <w:t>6</w:t>
            </w:r>
          </w:p>
          <w:p w14:paraId="1E04D14B" w14:textId="77777777" w:rsidR="00C54C43" w:rsidRDefault="00C54C43" w:rsidP="00C54C43">
            <w:pPr>
              <w:pStyle w:val="Achievement"/>
            </w:pPr>
            <w:r>
              <w:t>ND     Chemical Engineering</w:t>
            </w:r>
            <w:r w:rsidR="00232E59">
              <w:t xml:space="preserve">                                                  August 2012</w:t>
            </w:r>
          </w:p>
          <w:p w14:paraId="39DDEB0F" w14:textId="77777777" w:rsidR="00C54C43" w:rsidRPr="00232E59" w:rsidRDefault="00C54C43" w:rsidP="00C54C43">
            <w:pPr>
              <w:suppressAutoHyphens w:val="0"/>
              <w:spacing w:after="60"/>
              <w:rPr>
                <w:b/>
              </w:rPr>
            </w:pPr>
            <w:r w:rsidRPr="00232E59">
              <w:rPr>
                <w:b/>
              </w:rPr>
              <w:t>Diploma IN Structure Programming &amp; Data Processing</w:t>
            </w:r>
            <w:r w:rsidR="00232E59">
              <w:rPr>
                <w:b/>
              </w:rPr>
              <w:t xml:space="preserve">    </w:t>
            </w:r>
            <w:r w:rsidR="00232E59" w:rsidRPr="00232E59">
              <w:rPr>
                <w:b/>
              </w:rPr>
              <w:t>December</w:t>
            </w:r>
            <w:r w:rsidR="00232E59">
              <w:rPr>
                <w:b/>
              </w:rPr>
              <w:t xml:space="preserve"> </w:t>
            </w:r>
            <w:r w:rsidR="00036DB1" w:rsidRPr="00232E59">
              <w:rPr>
                <w:b/>
              </w:rPr>
              <w:t>2008</w:t>
            </w:r>
          </w:p>
          <w:p w14:paraId="118F7CDD" w14:textId="77777777" w:rsidR="00CF348A" w:rsidRDefault="00CF348A" w:rsidP="00C54C43">
            <w:pPr>
              <w:pStyle w:val="Institution"/>
              <w:spacing w:line="360" w:lineRule="auto"/>
            </w:pPr>
            <w:r>
              <w:t xml:space="preserve">Secondary School Certificate                    </w:t>
            </w:r>
            <w:r w:rsidR="00232E59">
              <w:t xml:space="preserve">                              </w:t>
            </w:r>
            <w:r w:rsidR="00036DB1">
              <w:t>May/June 2009</w:t>
            </w:r>
          </w:p>
          <w:p w14:paraId="48B5D8AA" w14:textId="77777777" w:rsidR="00CF348A" w:rsidRDefault="00CF348A" w:rsidP="00C54C43">
            <w:pPr>
              <w:pStyle w:val="Institution"/>
              <w:spacing w:after="0" w:line="360" w:lineRule="auto"/>
              <w:rPr>
                <w:b w:val="0"/>
                <w:lang w:val="en-GB"/>
              </w:rPr>
            </w:pPr>
            <w:r>
              <w:t xml:space="preserve">First School Leaving Certificate                         </w:t>
            </w:r>
            <w:r w:rsidR="00232E59">
              <w:t xml:space="preserve">                     July</w:t>
            </w:r>
            <w:r w:rsidR="00036DB1">
              <w:t>1999</w:t>
            </w:r>
            <w:r>
              <w:t xml:space="preserve">                                  </w:t>
            </w:r>
          </w:p>
          <w:p w14:paraId="0345DC4F" w14:textId="77777777" w:rsidR="00CF348A" w:rsidRDefault="00CF348A" w:rsidP="00C54C43">
            <w:pPr>
              <w:pStyle w:val="Achievement"/>
              <w:spacing w:after="0" w:line="276" w:lineRule="auto"/>
              <w:rPr>
                <w:b w:val="0"/>
              </w:rPr>
            </w:pPr>
            <w:r>
              <w:rPr>
                <w:b w:val="0"/>
                <w:lang w:val="en-GB"/>
              </w:rPr>
              <w:t xml:space="preserve"> </w:t>
            </w:r>
          </w:p>
        </w:tc>
      </w:tr>
      <w:tr w:rsidR="00CF348A" w14:paraId="63742F8D" w14:textId="77777777" w:rsidTr="00C54C43">
        <w:trPr>
          <w:gridBefore w:val="1"/>
          <w:wBefore w:w="450" w:type="dxa"/>
        </w:trPr>
        <w:tc>
          <w:tcPr>
            <w:tcW w:w="18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626E9A9F" w14:textId="77777777" w:rsidR="00CF348A" w:rsidRPr="00ED4A44" w:rsidRDefault="008632D8">
            <w:pPr>
              <w:pStyle w:val="SectionTitle"/>
              <w:spacing w:line="276" w:lineRule="auto"/>
              <w:rPr>
                <w:sz w:val="22"/>
              </w:rPr>
            </w:pPr>
            <w:hyperlink w:anchor="Work Experience Help" w:history="1">
              <w:r w:rsidR="00CF348A" w:rsidRPr="00ED4A44">
                <w:rPr>
                  <w:rStyle w:val="Hyperlink"/>
                  <w:sz w:val="22"/>
                </w:rPr>
                <w:t>Working Experience</w:t>
              </w:r>
            </w:hyperlink>
          </w:p>
          <w:p w14:paraId="482EB1CF" w14:textId="77777777" w:rsidR="00CF348A" w:rsidRDefault="00CF348A"/>
          <w:p w14:paraId="42682931" w14:textId="77777777" w:rsidR="00CF348A" w:rsidRDefault="00CF348A"/>
          <w:p w14:paraId="31011238" w14:textId="77777777" w:rsidR="00CF348A" w:rsidRDefault="00CF348A"/>
          <w:p w14:paraId="1124CAE2" w14:textId="77777777" w:rsidR="00CF348A" w:rsidRDefault="00CF348A"/>
          <w:p w14:paraId="4B880017" w14:textId="77777777" w:rsidR="00CF348A" w:rsidRDefault="00CF348A"/>
          <w:p w14:paraId="3B7850D7" w14:textId="77777777" w:rsidR="00CF348A" w:rsidRDefault="00CF348A"/>
          <w:p w14:paraId="11C223D2" w14:textId="77777777" w:rsidR="00CF348A" w:rsidRDefault="00CF348A"/>
          <w:p w14:paraId="5FE4EF5A" w14:textId="77777777" w:rsidR="00CF348A" w:rsidRDefault="00CF348A"/>
          <w:p w14:paraId="6CBF3525" w14:textId="77777777" w:rsidR="00CF348A" w:rsidRDefault="00CF348A"/>
          <w:p w14:paraId="7E66CA64" w14:textId="77777777" w:rsidR="00CF348A" w:rsidRDefault="00CF348A"/>
          <w:p w14:paraId="486F6B91" w14:textId="77777777" w:rsidR="00CF348A" w:rsidRDefault="00CF348A"/>
          <w:p w14:paraId="757E82A6" w14:textId="77777777" w:rsidR="00CF348A" w:rsidRDefault="00CF348A">
            <w:pPr>
              <w:rPr>
                <w:b/>
                <w:color w:val="365F91"/>
                <w:u w:val="single"/>
              </w:rPr>
            </w:pPr>
          </w:p>
          <w:p w14:paraId="11670681" w14:textId="77777777" w:rsidR="00CF348A" w:rsidRDefault="00CF348A"/>
        </w:tc>
        <w:tc>
          <w:tcPr>
            <w:tcW w:w="6506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3871416E" w14:textId="77777777" w:rsidR="00C3039C" w:rsidRDefault="00C3039C" w:rsidP="00C3039C">
            <w:pPr>
              <w:suppressAutoHyphens w:val="0"/>
              <w:spacing w:line="360" w:lineRule="auto"/>
              <w:rPr>
                <w:b/>
                <w:i/>
                <w:lang w:val="en-GB" w:eastAsia="en-US"/>
              </w:rPr>
            </w:pPr>
          </w:p>
          <w:p w14:paraId="6BE7E622" w14:textId="77777777" w:rsidR="00C3039C" w:rsidRPr="00B5699B" w:rsidRDefault="0059629D" w:rsidP="00B5699B">
            <w:pPr>
              <w:suppressAutoHyphens w:val="0"/>
              <w:spacing w:line="360" w:lineRule="auto"/>
              <w:rPr>
                <w:b/>
                <w:i/>
                <w:lang w:val="en-GB" w:eastAsia="en-US"/>
              </w:rPr>
            </w:pPr>
            <w:r>
              <w:rPr>
                <w:b/>
                <w:i/>
                <w:lang w:val="en-GB" w:eastAsia="en-US"/>
              </w:rPr>
              <w:t>2017 - 2018</w:t>
            </w:r>
            <w:r w:rsidR="00C3039C" w:rsidRPr="00C3039C">
              <w:rPr>
                <w:b/>
                <w:i/>
                <w:lang w:val="en-GB" w:eastAsia="en-US"/>
              </w:rPr>
              <w:t xml:space="preserve"> </w:t>
            </w:r>
            <w:r>
              <w:rPr>
                <w:b/>
                <w:i/>
                <w:lang w:val="en-GB" w:eastAsia="en-US"/>
              </w:rPr>
              <w:t xml:space="preserve">    </w:t>
            </w:r>
            <w:r w:rsidR="00C3039C" w:rsidRPr="00C3039C">
              <w:rPr>
                <w:b/>
                <w:i/>
                <w:lang w:val="en-GB" w:eastAsia="en-US"/>
              </w:rPr>
              <w:t xml:space="preserve">One Year National Youth Service </w:t>
            </w:r>
          </w:p>
          <w:p w14:paraId="3A74AA00" w14:textId="77777777" w:rsidR="00C3039C" w:rsidRPr="00036DB1" w:rsidRDefault="00036DB1" w:rsidP="00036DB1">
            <w:pPr>
              <w:pStyle w:val="Caption"/>
              <w:rPr>
                <w:sz w:val="20"/>
                <w:lang w:val="en-GB" w:eastAsia="en-US"/>
              </w:rPr>
            </w:pPr>
            <w:r>
              <w:rPr>
                <w:sz w:val="20"/>
              </w:rPr>
              <w:t xml:space="preserve">                      </w:t>
            </w:r>
            <w:r w:rsidRPr="00036DB1">
              <w:rPr>
                <w:sz w:val="20"/>
              </w:rPr>
              <w:t>Ideal Cleaning &amp; Facility Management CBN Kaduna Branch</w:t>
            </w:r>
          </w:p>
          <w:p w14:paraId="28AAA163" w14:textId="77777777" w:rsidR="00137102" w:rsidRPr="00137102" w:rsidRDefault="0059629D" w:rsidP="00C3039C">
            <w:pPr>
              <w:suppressAutoHyphens w:val="0"/>
              <w:spacing w:line="360" w:lineRule="auto"/>
              <w:ind w:left="720"/>
              <w:contextualSpacing/>
              <w:rPr>
                <w:b/>
                <w:i/>
                <w:lang w:val="en-GB" w:eastAsia="en-US"/>
              </w:rPr>
            </w:pPr>
            <w:r>
              <w:rPr>
                <w:b/>
                <w:i/>
                <w:lang w:val="en-GB" w:eastAsia="en-US"/>
              </w:rPr>
              <w:t xml:space="preserve">        Post held</w:t>
            </w:r>
            <w:r w:rsidR="00232E59">
              <w:rPr>
                <w:b/>
                <w:i/>
                <w:lang w:val="en-GB" w:eastAsia="en-US"/>
              </w:rPr>
              <w:t>:</w:t>
            </w:r>
            <w:r w:rsidR="00036DB1">
              <w:rPr>
                <w:b/>
                <w:i/>
                <w:lang w:val="en-GB" w:eastAsia="en-US"/>
              </w:rPr>
              <w:t xml:space="preserve"> Supervisor</w:t>
            </w:r>
            <w:r w:rsidR="00232E59">
              <w:rPr>
                <w:b/>
                <w:i/>
                <w:lang w:val="en-GB" w:eastAsia="en-US"/>
              </w:rPr>
              <w:t xml:space="preserve"> </w:t>
            </w:r>
            <w:r w:rsidR="00047CD1">
              <w:rPr>
                <w:b/>
                <w:i/>
                <w:lang w:val="en-GB" w:eastAsia="en-US"/>
              </w:rPr>
              <w:t>Soft Services</w:t>
            </w:r>
          </w:p>
          <w:p w14:paraId="34FE0F35" w14:textId="77777777" w:rsidR="00C3039C" w:rsidRPr="00C3039C" w:rsidRDefault="00C3039C" w:rsidP="00C3039C">
            <w:pPr>
              <w:suppressAutoHyphens w:val="0"/>
              <w:spacing w:line="360" w:lineRule="auto"/>
              <w:rPr>
                <w:b/>
                <w:lang w:val="en-GB" w:eastAsia="en-US"/>
              </w:rPr>
            </w:pPr>
            <w:r w:rsidRPr="00C3039C">
              <w:rPr>
                <w:b/>
                <w:lang w:val="en-GB" w:eastAsia="en-US"/>
              </w:rPr>
              <w:t>Responsibility:</w:t>
            </w:r>
          </w:p>
          <w:p w14:paraId="119A3F98" w14:textId="77777777" w:rsidR="00284CC6" w:rsidRPr="00036DB1" w:rsidRDefault="00036DB1" w:rsidP="00036DB1">
            <w:pPr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lang w:eastAsia="en-US"/>
              </w:rPr>
            </w:pPr>
            <w:r>
              <w:rPr>
                <w:color w:val="0D0D0D"/>
                <w:lang w:eastAsia="en-US"/>
              </w:rPr>
              <w:t>Soft Services Supervisor</w:t>
            </w:r>
          </w:p>
          <w:p w14:paraId="65866DCD" w14:textId="77777777" w:rsidR="00036DB1" w:rsidRDefault="00036DB1" w:rsidP="00036DB1">
            <w:pPr>
              <w:numPr>
                <w:ilvl w:val="0"/>
                <w:numId w:val="10"/>
              </w:numPr>
              <w:suppressAutoHyphens w:val="0"/>
            </w:pPr>
            <w:r>
              <w:t>Supervision of Cleaners</w:t>
            </w:r>
          </w:p>
          <w:p w14:paraId="712F4B87" w14:textId="77777777" w:rsidR="00036DB1" w:rsidRDefault="00036DB1" w:rsidP="00036DB1">
            <w:pPr>
              <w:numPr>
                <w:ilvl w:val="0"/>
                <w:numId w:val="10"/>
              </w:numPr>
              <w:suppressAutoHyphens w:val="0"/>
            </w:pPr>
            <w:r>
              <w:t>Supervision of Gardeners</w:t>
            </w:r>
          </w:p>
          <w:p w14:paraId="3E717620" w14:textId="77777777" w:rsidR="00036DB1" w:rsidRDefault="00047CD1" w:rsidP="00036DB1">
            <w:pPr>
              <w:numPr>
                <w:ilvl w:val="0"/>
                <w:numId w:val="10"/>
              </w:numPr>
              <w:suppressAutoHyphens w:val="0"/>
            </w:pPr>
            <w:r>
              <w:t>Supervision of</w:t>
            </w:r>
            <w:r w:rsidR="00036DB1">
              <w:t xml:space="preserve"> Engineers</w:t>
            </w:r>
          </w:p>
          <w:p w14:paraId="21CD7BAC" w14:textId="77777777" w:rsidR="00036DB1" w:rsidRDefault="00036DB1" w:rsidP="00036DB1">
            <w:pPr>
              <w:numPr>
                <w:ilvl w:val="0"/>
                <w:numId w:val="10"/>
              </w:numPr>
              <w:suppressAutoHyphens w:val="0"/>
            </w:pPr>
            <w:r>
              <w:t>Distribution of Proper needed items to various offices</w:t>
            </w:r>
          </w:p>
          <w:p w14:paraId="630E4B5A" w14:textId="77777777" w:rsidR="00036DB1" w:rsidRDefault="00036DB1" w:rsidP="00036DB1">
            <w:pPr>
              <w:suppressAutoHyphens w:val="0"/>
            </w:pPr>
          </w:p>
          <w:p w14:paraId="366D9BAE" w14:textId="77777777" w:rsidR="00036DB1" w:rsidRPr="00C76DC6" w:rsidRDefault="00E44823" w:rsidP="00C76DC6">
            <w:pPr>
              <w:pStyle w:val="Caption"/>
              <w:rPr>
                <w:b/>
                <w:sz w:val="20"/>
              </w:rPr>
            </w:pPr>
            <w:r w:rsidRPr="00C76DC6">
              <w:rPr>
                <w:b/>
                <w:sz w:val="20"/>
              </w:rPr>
              <w:t xml:space="preserve">2011 </w:t>
            </w:r>
            <w:r w:rsidR="00047CD1">
              <w:rPr>
                <w:b/>
                <w:sz w:val="20"/>
              </w:rPr>
              <w:t>Four Month Siwes Attachment Kadpoly Paints Industry.</w:t>
            </w:r>
          </w:p>
          <w:p w14:paraId="25FA2FD7" w14:textId="77777777" w:rsidR="00036DB1" w:rsidRPr="00036DB1" w:rsidRDefault="00036DB1" w:rsidP="00036DB1">
            <w:pPr>
              <w:suppressAutoHyphens w:val="0"/>
              <w:rPr>
                <w:b/>
              </w:rPr>
            </w:pPr>
            <w:r w:rsidRPr="00036DB1">
              <w:rPr>
                <w:b/>
              </w:rPr>
              <w:t>Responsibility:</w:t>
            </w:r>
          </w:p>
          <w:p w14:paraId="0A0A057A" w14:textId="77777777" w:rsidR="00E44823" w:rsidRDefault="00E44823" w:rsidP="00036DB1">
            <w:pPr>
              <w:suppressAutoHyphens w:val="0"/>
            </w:pPr>
          </w:p>
          <w:p w14:paraId="3D80DFE7" w14:textId="77777777" w:rsidR="00036DB1" w:rsidRDefault="00036DB1" w:rsidP="00E44823">
            <w:pPr>
              <w:numPr>
                <w:ilvl w:val="0"/>
                <w:numId w:val="11"/>
              </w:numPr>
              <w:suppressAutoHyphens w:val="0"/>
            </w:pPr>
            <w:r>
              <w:t xml:space="preserve">Paint Production </w:t>
            </w:r>
          </w:p>
          <w:p w14:paraId="141A7ECE" w14:textId="77777777" w:rsidR="00036DB1" w:rsidRDefault="00E44823" w:rsidP="00E44823">
            <w:pPr>
              <w:numPr>
                <w:ilvl w:val="0"/>
                <w:numId w:val="11"/>
              </w:numPr>
              <w:suppressAutoHyphens w:val="0"/>
            </w:pPr>
            <w:r>
              <w:t>Colour</w:t>
            </w:r>
            <w:r w:rsidR="00036DB1">
              <w:t xml:space="preserve"> Mixture</w:t>
            </w:r>
          </w:p>
          <w:p w14:paraId="577F6F2A" w14:textId="77777777" w:rsidR="00036DB1" w:rsidRDefault="00036DB1" w:rsidP="00E44823">
            <w:pPr>
              <w:numPr>
                <w:ilvl w:val="0"/>
                <w:numId w:val="11"/>
              </w:numPr>
              <w:suppressAutoHyphens w:val="0"/>
            </w:pPr>
            <w:r>
              <w:t>Segregation of paints between emulsion and texcort</w:t>
            </w:r>
          </w:p>
          <w:p w14:paraId="4ED87F4A" w14:textId="77777777" w:rsidR="00036DB1" w:rsidRPr="00036DB1" w:rsidRDefault="00036DB1" w:rsidP="00E44823">
            <w:pPr>
              <w:numPr>
                <w:ilvl w:val="0"/>
                <w:numId w:val="11"/>
              </w:numPr>
              <w:suppressAutoHyphens w:val="0"/>
            </w:pPr>
            <w:r>
              <w:t xml:space="preserve">Packaging </w:t>
            </w:r>
            <w:r w:rsidR="00E44823">
              <w:t>of</w:t>
            </w:r>
            <w:r>
              <w:t xml:space="preserve"> paint</w:t>
            </w:r>
          </w:p>
          <w:p w14:paraId="62981C56" w14:textId="77777777" w:rsidR="00B112FA" w:rsidRPr="00B112FA" w:rsidRDefault="00B112FA" w:rsidP="007F54E3">
            <w:pPr>
              <w:pStyle w:val="ListParagraph"/>
              <w:spacing w:line="276" w:lineRule="auto"/>
              <w:ind w:left="0"/>
              <w:contextualSpacing/>
              <w:rPr>
                <w:b/>
                <w:i/>
                <w:sz w:val="14"/>
                <w:szCs w:val="20"/>
                <w:lang w:val="en-GB"/>
              </w:rPr>
            </w:pPr>
            <w:r w:rsidRPr="00B112FA">
              <w:rPr>
                <w:rFonts w:ascii="Times New Roman" w:hAnsi="Times New Roman"/>
                <w:b/>
                <w:i/>
                <w:sz w:val="20"/>
                <w:szCs w:val="26"/>
              </w:rPr>
              <w:t xml:space="preserve"> </w:t>
            </w:r>
          </w:p>
          <w:p w14:paraId="00840303" w14:textId="77777777" w:rsidR="00CF348A" w:rsidRDefault="00C3039C" w:rsidP="00284CC6">
            <w:pPr>
              <w:pStyle w:val="Achievement"/>
              <w:spacing w:line="276" w:lineRule="auto"/>
              <w:rPr>
                <w:b w:val="0"/>
              </w:rPr>
            </w:pPr>
            <w:r w:rsidRPr="007F54E3">
              <w:rPr>
                <w:lang w:val="en-GB" w:eastAsia="en-US"/>
              </w:rPr>
              <w:tab/>
            </w:r>
          </w:p>
        </w:tc>
      </w:tr>
      <w:tr w:rsidR="00CF348A" w14:paraId="5C12F012" w14:textId="77777777" w:rsidTr="00C54C43">
        <w:trPr>
          <w:gridBefore w:val="1"/>
          <w:wBefore w:w="450" w:type="dxa"/>
        </w:trPr>
        <w:tc>
          <w:tcPr>
            <w:tcW w:w="18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7B512D88" w14:textId="77777777" w:rsidR="00726010" w:rsidRDefault="00726010">
            <w:pPr>
              <w:pStyle w:val="SectionTitle"/>
              <w:spacing w:line="276" w:lineRule="auto"/>
              <w:rPr>
                <w:rFonts w:ascii="Times New Roman" w:hAnsi="Times New Roman" w:cs="Times New Roman"/>
              </w:rPr>
            </w:pPr>
          </w:p>
          <w:p w14:paraId="744CA2A1" w14:textId="77777777" w:rsidR="00CF348A" w:rsidRDefault="00DA186E">
            <w:pPr>
              <w:pStyle w:val="SectionTitle"/>
              <w:spacing w:line="276" w:lineRule="auto"/>
            </w:pPr>
            <w:r w:rsidRPr="00ED4A44">
              <w:rPr>
                <w:rFonts w:ascii="Times New Roman" w:hAnsi="Times New Roman" w:cs="Times New Roman"/>
                <w:sz w:val="22"/>
              </w:rPr>
              <w:t>Hobbies</w:t>
            </w:r>
          </w:p>
        </w:tc>
        <w:tc>
          <w:tcPr>
            <w:tcW w:w="6506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3B07EDCE" w14:textId="77777777" w:rsidR="00CF348A" w:rsidRDefault="00CF348A" w:rsidP="00E44823">
            <w:pPr>
              <w:pStyle w:val="BodyText"/>
            </w:pPr>
          </w:p>
          <w:p w14:paraId="3A3AC04B" w14:textId="77777777" w:rsidR="00CF348A" w:rsidRDefault="00E44823">
            <w:pPr>
              <w:pStyle w:val="BodyText"/>
              <w:numPr>
                <w:ilvl w:val="0"/>
                <w:numId w:val="4"/>
              </w:numPr>
            </w:pPr>
            <w:r>
              <w:t>Reading</w:t>
            </w:r>
          </w:p>
          <w:p w14:paraId="7AEFC985" w14:textId="77777777" w:rsidR="00CF348A" w:rsidRDefault="00CF348A">
            <w:pPr>
              <w:pStyle w:val="BodyText"/>
              <w:numPr>
                <w:ilvl w:val="0"/>
                <w:numId w:val="4"/>
              </w:numPr>
            </w:pPr>
            <w:r>
              <w:t>Watching movies</w:t>
            </w:r>
          </w:p>
        </w:tc>
      </w:tr>
      <w:tr w:rsidR="00CF348A" w14:paraId="4EEFE7FD" w14:textId="77777777" w:rsidTr="00C54C43">
        <w:trPr>
          <w:gridBefore w:val="1"/>
          <w:wBefore w:w="450" w:type="dxa"/>
        </w:trPr>
        <w:tc>
          <w:tcPr>
            <w:tcW w:w="188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14:paraId="5D90CD03" w14:textId="77777777" w:rsidR="00CF348A" w:rsidRDefault="00CF348A">
            <w:pPr>
              <w:pStyle w:val="SectionTitle"/>
              <w:spacing w:line="276" w:lineRule="auto"/>
            </w:pPr>
            <w:r w:rsidRPr="00ED4A44">
              <w:rPr>
                <w:rFonts w:ascii="Times New Roman" w:hAnsi="Times New Roman" w:cs="Times New Roman"/>
                <w:sz w:val="22"/>
              </w:rPr>
              <w:t>Reference</w:t>
            </w:r>
          </w:p>
        </w:tc>
        <w:tc>
          <w:tcPr>
            <w:tcW w:w="6506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14:paraId="1715CA34" w14:textId="77777777" w:rsidR="00A32513" w:rsidRDefault="00A32513">
            <w:pPr>
              <w:pStyle w:val="BodyText"/>
              <w:rPr>
                <w:b/>
              </w:rPr>
            </w:pPr>
          </w:p>
          <w:p w14:paraId="39FAE5C3" w14:textId="77777777" w:rsidR="00C46972" w:rsidRPr="00C46972" w:rsidRDefault="00C46972" w:rsidP="008C268F">
            <w:pPr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b/>
              </w:rPr>
            </w:pPr>
            <w:r w:rsidRPr="00C46972">
              <w:rPr>
                <w:b/>
              </w:rPr>
              <w:t xml:space="preserve">ATIKU MUSA </w:t>
            </w:r>
            <w:r w:rsidR="008C268F">
              <w:rPr>
                <w:b/>
              </w:rPr>
              <w:t xml:space="preserve">              </w:t>
            </w:r>
            <w:r>
              <w:rPr>
                <w:b/>
              </w:rPr>
              <w:t xml:space="preserve">    </w:t>
            </w:r>
            <w:r w:rsidR="008C268F">
              <w:rPr>
                <w:b/>
              </w:rPr>
              <w:t>3.</w:t>
            </w:r>
            <w:r>
              <w:rPr>
                <w:b/>
              </w:rPr>
              <w:t xml:space="preserve"> </w:t>
            </w:r>
            <w:r w:rsidR="008C268F">
              <w:rPr>
                <w:b/>
              </w:rPr>
              <w:t xml:space="preserve">   MALLAM ALIYU ABDULLAHI</w:t>
            </w:r>
            <w:r w:rsidRPr="00C46972">
              <w:rPr>
                <w:b/>
              </w:rPr>
              <w:t xml:space="preserve"> </w:t>
            </w:r>
          </w:p>
          <w:p w14:paraId="694D3E82" w14:textId="77777777" w:rsidR="00C46972" w:rsidRPr="00C46972" w:rsidRDefault="00C46972" w:rsidP="00F2450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6972">
              <w:rPr>
                <w:rFonts w:ascii="Times New Roman" w:hAnsi="Times New Roman"/>
                <w:sz w:val="20"/>
                <w:szCs w:val="20"/>
              </w:rPr>
              <w:t xml:space="preserve">Auditor General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</w:t>
            </w:r>
            <w:r w:rsidR="008C268F">
              <w:rPr>
                <w:rFonts w:ascii="Times New Roman" w:hAnsi="Times New Roman"/>
                <w:sz w:val="20"/>
                <w:szCs w:val="20"/>
              </w:rPr>
              <w:t xml:space="preserve">               Lecturer Department of Electrical </w:t>
            </w:r>
          </w:p>
          <w:p w14:paraId="5363E4CE" w14:textId="77777777" w:rsidR="00C46972" w:rsidRPr="00C46972" w:rsidRDefault="00C46972" w:rsidP="00F2450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6972">
              <w:rPr>
                <w:rFonts w:ascii="Times New Roman" w:hAnsi="Times New Roman"/>
                <w:sz w:val="20"/>
                <w:szCs w:val="20"/>
              </w:rPr>
              <w:t>Kaduna State Government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 w:rsidR="00047CD1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8C268F">
              <w:rPr>
                <w:rFonts w:ascii="Times New Roman" w:hAnsi="Times New Roman"/>
                <w:sz w:val="20"/>
                <w:szCs w:val="20"/>
              </w:rPr>
              <w:t xml:space="preserve">             Engineering Kaduna polytechnic</w:t>
            </w:r>
          </w:p>
          <w:p w14:paraId="3A4D9C09" w14:textId="77777777" w:rsidR="00E44823" w:rsidRDefault="00C46972" w:rsidP="00F2450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6972">
              <w:rPr>
                <w:rFonts w:ascii="Times New Roman" w:hAnsi="Times New Roman"/>
                <w:sz w:val="20"/>
                <w:szCs w:val="20"/>
              </w:rPr>
              <w:t>08037022071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</w:t>
            </w:r>
            <w:r w:rsidR="008C268F">
              <w:rPr>
                <w:rFonts w:ascii="Times New Roman" w:hAnsi="Times New Roman"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C268F">
              <w:rPr>
                <w:rFonts w:ascii="Times New Roman" w:hAnsi="Times New Roman"/>
                <w:sz w:val="20"/>
                <w:szCs w:val="20"/>
              </w:rPr>
              <w:t>08036445871</w:t>
            </w:r>
          </w:p>
          <w:p w14:paraId="4E67E002" w14:textId="77777777" w:rsidR="00E44823" w:rsidRPr="008C268F" w:rsidRDefault="008C268F" w:rsidP="008C268F">
            <w:pPr>
              <w:numPr>
                <w:ilvl w:val="0"/>
                <w:numId w:val="14"/>
              </w:numPr>
              <w:suppressAutoHyphens w:val="0"/>
              <w:rPr>
                <w:b/>
              </w:rPr>
            </w:pPr>
            <w:r w:rsidRPr="008C268F">
              <w:rPr>
                <w:b/>
              </w:rPr>
              <w:t>ENGR. DR. FUNSHO AKANDE</w:t>
            </w:r>
          </w:p>
          <w:p w14:paraId="0209854C" w14:textId="77777777" w:rsidR="00E44823" w:rsidRDefault="00E44823" w:rsidP="00E44823">
            <w:pPr>
              <w:suppressAutoHyphens w:val="0"/>
            </w:pPr>
            <w:r>
              <w:t>ICT officer and lecturer center for mineral research and development department of chemical engineering Kaduna polytechnic.</w:t>
            </w:r>
          </w:p>
          <w:p w14:paraId="424B5C8C" w14:textId="77777777" w:rsidR="00E44823" w:rsidRPr="00E44823" w:rsidRDefault="00E44823" w:rsidP="00E44823">
            <w:pPr>
              <w:suppressAutoHyphens w:val="0"/>
            </w:pPr>
            <w:r>
              <w:t>08033686645</w:t>
            </w:r>
          </w:p>
          <w:p w14:paraId="602A3995" w14:textId="77777777" w:rsidR="00CF348A" w:rsidRDefault="00CF348A" w:rsidP="00C46972">
            <w:pPr>
              <w:pStyle w:val="ListParagraph"/>
              <w:spacing w:line="360" w:lineRule="auto"/>
              <w:contextualSpacing/>
              <w:jc w:val="both"/>
            </w:pPr>
          </w:p>
        </w:tc>
      </w:tr>
    </w:tbl>
    <w:p w14:paraId="64A3AD19" w14:textId="77777777" w:rsidR="00CF348A" w:rsidRDefault="00CF348A">
      <w:pPr>
        <w:spacing w:line="276" w:lineRule="auto"/>
      </w:pPr>
    </w:p>
    <w:p w14:paraId="76349044" w14:textId="77777777" w:rsidR="00CF348A" w:rsidRDefault="00CF348A">
      <w:pPr>
        <w:spacing w:line="276" w:lineRule="auto"/>
      </w:pPr>
    </w:p>
    <w:sectPr w:rsidR="00CF348A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08" w:right="1800" w:bottom="180" w:left="1800" w:header="720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80C1" w14:textId="77777777" w:rsidR="008632D8" w:rsidRDefault="008632D8">
      <w:r>
        <w:separator/>
      </w:r>
    </w:p>
  </w:endnote>
  <w:endnote w:type="continuationSeparator" w:id="0">
    <w:p w14:paraId="363F0BA0" w14:textId="77777777" w:rsidR="008632D8" w:rsidRDefault="0086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5C76" w14:textId="77777777" w:rsidR="00CF348A" w:rsidRDefault="00CF34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8D18" w14:textId="77777777" w:rsidR="00CF348A" w:rsidRDefault="00CF3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7A63" w14:textId="77777777" w:rsidR="008632D8" w:rsidRDefault="008632D8">
      <w:r>
        <w:separator/>
      </w:r>
    </w:p>
  </w:footnote>
  <w:footnote w:type="continuationSeparator" w:id="0">
    <w:p w14:paraId="2AC25A2F" w14:textId="77777777" w:rsidR="008632D8" w:rsidRDefault="00863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CECF8" w14:textId="4BC17FD1" w:rsidR="00CF348A" w:rsidRDefault="002C12D2">
    <w:pPr>
      <w:pStyle w:val="Header"/>
      <w:rPr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FDA1A8" wp14:editId="20B49B9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735570" cy="7735570"/>
              <wp:effectExtent l="247015" t="1213485" r="0" b="0"/>
              <wp:wrapNone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735570" cy="77355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92B1E" w14:textId="77777777" w:rsidR="002C12D2" w:rsidRDefault="002C12D2" w:rsidP="002C12D2">
                          <w:pPr>
                            <w:jc w:val="center"/>
                            <w:rPr>
                              <w:rFonts w:ascii="Verdana" w:eastAsia="Verdana" w:hAnsi="Verdana"/>
                              <w:color w:val="D8D8D8"/>
                              <w:sz w:val="72"/>
                              <w:szCs w:val="72"/>
                              <w14:textFill>
                                <w14:solidFill>
                                  <w14:srgbClr w14:val="D8D8D8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Verdana" w:eastAsia="Verdana" w:hAnsi="Verdana"/>
                              <w:color w:val="D8D8D8"/>
                              <w:sz w:val="72"/>
                              <w:szCs w:val="72"/>
                              <w14:textFill>
                                <w14:solidFill>
                                  <w14:srgbClr w14:val="D8D8D8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DA1A8" id="_x0000_t202" coordsize="21600,21600" o:spt="202" path="m,l,21600r21600,l21600,xe">
              <v:stroke joinstyle="miter"/>
              <v:path gradientshapeok="t" o:connecttype="rect"/>
            </v:shapetype>
            <v:shape id="WordArt 1" o:spid="_x0000_s1041" type="#_x0000_t202" style="position:absolute;margin-left:0;margin-top:0;width:609.1pt;height:609.1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" filled="f" stroked="f">
              <v:stroke joinstyle="round"/>
              <o:lock v:ext="edit" shapetype="t"/>
              <v:textbox style="mso-fit-shape-to-text:t">
                <w:txbxContent>
                  <w:p w14:paraId="57592B1E" w14:textId="77777777" w:rsidR="002C12D2" w:rsidRDefault="002C12D2" w:rsidP="002C12D2">
                    <w:pPr>
                      <w:jc w:val="center"/>
                      <w:rPr>
                        <w:rFonts w:ascii="Verdana" w:eastAsia="Verdana" w:hAnsi="Verdana"/>
                        <w:color w:val="D8D8D8"/>
                        <w:sz w:val="72"/>
                        <w:szCs w:val="72"/>
                        <w14:textFill>
                          <w14:solidFill>
                            <w14:srgbClr w14:val="D8D8D8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Verdana" w:eastAsia="Verdana" w:hAnsi="Verdana"/>
                        <w:color w:val="D8D8D8"/>
                        <w:sz w:val="72"/>
                        <w:szCs w:val="72"/>
                        <w14:textFill>
                          <w14:solidFill>
                            <w14:srgbClr w14:val="D8D8D8">
                              <w14:alpha w14:val="50000"/>
                            </w14:srgbClr>
                          </w14:solidFill>
                        </w14:textFill>
                      </w:rPr>
                      <w:t>CV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607" w14:textId="77777777" w:rsidR="00CF348A" w:rsidRDefault="00CF34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B8253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hybridMultilevel"/>
    <w:tmpl w:val="FFF4D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85FADC9"/>
    <w:lvl w:ilvl="0" w:tplc="67DA8FAC">
      <w:start w:val="1"/>
      <w:numFmt w:val="decimal"/>
      <w:lvlText w:val="%1."/>
      <w:lvlJc w:val="left"/>
      <w:pPr>
        <w:ind w:left="720" w:hanging="360"/>
        <w:jc w:val="both"/>
      </w:pPr>
    </w:lvl>
    <w:lvl w:ilvl="1" w:tplc="4A66BE14">
      <w:start w:val="1"/>
      <w:numFmt w:val="lowerLetter"/>
      <w:lvlText w:val="%2."/>
      <w:lvlJc w:val="left"/>
      <w:pPr>
        <w:ind w:left="1440" w:hanging="360"/>
        <w:jc w:val="both"/>
      </w:pPr>
    </w:lvl>
    <w:lvl w:ilvl="2" w:tplc="9F527C80">
      <w:start w:val="1"/>
      <w:numFmt w:val="lowerRoman"/>
      <w:lvlText w:val="%3."/>
      <w:lvlJc w:val="right"/>
      <w:pPr>
        <w:ind w:left="2160" w:hanging="180"/>
        <w:jc w:val="both"/>
      </w:pPr>
    </w:lvl>
    <w:lvl w:ilvl="3" w:tplc="DE82DF90">
      <w:start w:val="1"/>
      <w:numFmt w:val="decimal"/>
      <w:lvlText w:val="%4."/>
      <w:lvlJc w:val="left"/>
      <w:pPr>
        <w:ind w:left="2880" w:hanging="360"/>
        <w:jc w:val="both"/>
      </w:pPr>
    </w:lvl>
    <w:lvl w:ilvl="4" w:tplc="402EA782">
      <w:start w:val="1"/>
      <w:numFmt w:val="lowerLetter"/>
      <w:lvlText w:val="%5."/>
      <w:lvlJc w:val="left"/>
      <w:pPr>
        <w:ind w:left="3600" w:hanging="360"/>
        <w:jc w:val="both"/>
      </w:pPr>
    </w:lvl>
    <w:lvl w:ilvl="5" w:tplc="AA505604">
      <w:start w:val="1"/>
      <w:numFmt w:val="lowerRoman"/>
      <w:lvlText w:val="%6."/>
      <w:lvlJc w:val="right"/>
      <w:pPr>
        <w:ind w:left="4320" w:hanging="180"/>
        <w:jc w:val="both"/>
      </w:pPr>
    </w:lvl>
    <w:lvl w:ilvl="6" w:tplc="41409378">
      <w:start w:val="1"/>
      <w:numFmt w:val="decimal"/>
      <w:lvlText w:val="%7."/>
      <w:lvlJc w:val="left"/>
      <w:pPr>
        <w:ind w:left="5040" w:hanging="360"/>
        <w:jc w:val="both"/>
      </w:pPr>
    </w:lvl>
    <w:lvl w:ilvl="7" w:tplc="CAB2BD90">
      <w:start w:val="1"/>
      <w:numFmt w:val="lowerLetter"/>
      <w:lvlText w:val="%8."/>
      <w:lvlJc w:val="left"/>
      <w:pPr>
        <w:ind w:left="5760" w:hanging="360"/>
        <w:jc w:val="both"/>
      </w:pPr>
    </w:lvl>
    <w:lvl w:ilvl="8" w:tplc="CBAABE7C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6" w15:restartNumberingAfterBreak="0">
    <w:nsid w:val="00000007"/>
    <w:multiLevelType w:val="hybridMultilevel"/>
    <w:tmpl w:val="359D0F01"/>
    <w:lvl w:ilvl="0" w:tplc="5DE8F0EA">
      <w:start w:val="1"/>
      <w:numFmt w:val="bullet"/>
      <w:lvlText w:val="v"/>
      <w:lvlJc w:val="left"/>
      <w:pPr>
        <w:ind w:left="7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F71A2D74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2EC8F876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A064E6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B418816C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72CEBB0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5602FDA8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C3C86B2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2DA6AF6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7" w15:restartNumberingAfterBreak="0">
    <w:nsid w:val="00000008"/>
    <w:multiLevelType w:val="hybridMultilevel"/>
    <w:tmpl w:val="B2EC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2EE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14"/>
      <w:numFmt w:val="decimal"/>
      <w:lvlText w:val="%2"/>
      <w:lvlJc w:val="left"/>
      <w:pPr>
        <w:ind w:left="1050" w:hanging="420"/>
      </w:pPr>
      <w:rPr>
        <w:rFonts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AB7558"/>
    <w:multiLevelType w:val="hybridMultilevel"/>
    <w:tmpl w:val="F9CE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0EC3"/>
    <w:multiLevelType w:val="hybridMultilevel"/>
    <w:tmpl w:val="F6C2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80969"/>
    <w:multiLevelType w:val="hybridMultilevel"/>
    <w:tmpl w:val="8026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D0138"/>
    <w:multiLevelType w:val="hybridMultilevel"/>
    <w:tmpl w:val="5B100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727D9"/>
    <w:multiLevelType w:val="hybridMultilevel"/>
    <w:tmpl w:val="E5F6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49466">
    <w:abstractNumId w:val="6"/>
  </w:num>
  <w:num w:numId="2" w16cid:durableId="337465236">
    <w:abstractNumId w:val="5"/>
  </w:num>
  <w:num w:numId="3" w16cid:durableId="1302491823">
    <w:abstractNumId w:val="7"/>
  </w:num>
  <w:num w:numId="4" w16cid:durableId="1272126581">
    <w:abstractNumId w:val="3"/>
  </w:num>
  <w:num w:numId="5" w16cid:durableId="521361655">
    <w:abstractNumId w:val="4"/>
  </w:num>
  <w:num w:numId="6" w16cid:durableId="360862741">
    <w:abstractNumId w:val="1"/>
  </w:num>
  <w:num w:numId="7" w16cid:durableId="1940480112">
    <w:abstractNumId w:val="8"/>
  </w:num>
  <w:num w:numId="8" w16cid:durableId="1905675769">
    <w:abstractNumId w:val="0"/>
  </w:num>
  <w:num w:numId="9" w16cid:durableId="517041910">
    <w:abstractNumId w:val="2"/>
  </w:num>
  <w:num w:numId="10" w16cid:durableId="355079542">
    <w:abstractNumId w:val="9"/>
  </w:num>
  <w:num w:numId="11" w16cid:durableId="489030047">
    <w:abstractNumId w:val="10"/>
  </w:num>
  <w:num w:numId="12" w16cid:durableId="1627200355">
    <w:abstractNumId w:val="12"/>
  </w:num>
  <w:num w:numId="13" w16cid:durableId="286665666">
    <w:abstractNumId w:val="13"/>
  </w:num>
  <w:num w:numId="14" w16cid:durableId="1621611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4F"/>
    <w:rsid w:val="0001130D"/>
    <w:rsid w:val="00022211"/>
    <w:rsid w:val="00023F7B"/>
    <w:rsid w:val="00036DB1"/>
    <w:rsid w:val="00047CD1"/>
    <w:rsid w:val="00074F62"/>
    <w:rsid w:val="000A5064"/>
    <w:rsid w:val="000D4E0F"/>
    <w:rsid w:val="000E3CBC"/>
    <w:rsid w:val="0011200C"/>
    <w:rsid w:val="0011293C"/>
    <w:rsid w:val="00117186"/>
    <w:rsid w:val="00124495"/>
    <w:rsid w:val="00137102"/>
    <w:rsid w:val="0016020D"/>
    <w:rsid w:val="00172A27"/>
    <w:rsid w:val="00184244"/>
    <w:rsid w:val="001F3CF4"/>
    <w:rsid w:val="002075B5"/>
    <w:rsid w:val="0023062F"/>
    <w:rsid w:val="00232E59"/>
    <w:rsid w:val="002477BA"/>
    <w:rsid w:val="002828D5"/>
    <w:rsid w:val="00284CC6"/>
    <w:rsid w:val="00285742"/>
    <w:rsid w:val="002A21AB"/>
    <w:rsid w:val="002C12D2"/>
    <w:rsid w:val="002D3391"/>
    <w:rsid w:val="002F6965"/>
    <w:rsid w:val="00303771"/>
    <w:rsid w:val="0030764A"/>
    <w:rsid w:val="003277DA"/>
    <w:rsid w:val="00362487"/>
    <w:rsid w:val="00364577"/>
    <w:rsid w:val="00372943"/>
    <w:rsid w:val="00373520"/>
    <w:rsid w:val="00373729"/>
    <w:rsid w:val="00385A0C"/>
    <w:rsid w:val="00396899"/>
    <w:rsid w:val="003A0BA0"/>
    <w:rsid w:val="003D2D6F"/>
    <w:rsid w:val="00402E5F"/>
    <w:rsid w:val="00411F52"/>
    <w:rsid w:val="00445E5B"/>
    <w:rsid w:val="00496178"/>
    <w:rsid w:val="004C2CE6"/>
    <w:rsid w:val="004F4835"/>
    <w:rsid w:val="0059629D"/>
    <w:rsid w:val="005B2EBD"/>
    <w:rsid w:val="005C57CB"/>
    <w:rsid w:val="00606DE6"/>
    <w:rsid w:val="00611B7A"/>
    <w:rsid w:val="00655004"/>
    <w:rsid w:val="006B04D4"/>
    <w:rsid w:val="006F0453"/>
    <w:rsid w:val="006F5CA0"/>
    <w:rsid w:val="00726010"/>
    <w:rsid w:val="00767973"/>
    <w:rsid w:val="00773535"/>
    <w:rsid w:val="007D4785"/>
    <w:rsid w:val="007F54E3"/>
    <w:rsid w:val="00803195"/>
    <w:rsid w:val="00807CCE"/>
    <w:rsid w:val="00810CBE"/>
    <w:rsid w:val="008632D8"/>
    <w:rsid w:val="008707E7"/>
    <w:rsid w:val="00894662"/>
    <w:rsid w:val="00894940"/>
    <w:rsid w:val="00894C0C"/>
    <w:rsid w:val="008A25A9"/>
    <w:rsid w:val="008A3862"/>
    <w:rsid w:val="008C00F2"/>
    <w:rsid w:val="008C268F"/>
    <w:rsid w:val="008D22AE"/>
    <w:rsid w:val="008F262C"/>
    <w:rsid w:val="00973A16"/>
    <w:rsid w:val="009801E3"/>
    <w:rsid w:val="00995944"/>
    <w:rsid w:val="009C4644"/>
    <w:rsid w:val="009E4C6F"/>
    <w:rsid w:val="00A00E8D"/>
    <w:rsid w:val="00A32513"/>
    <w:rsid w:val="00A746E5"/>
    <w:rsid w:val="00A858F0"/>
    <w:rsid w:val="00A95A2A"/>
    <w:rsid w:val="00AB2362"/>
    <w:rsid w:val="00B00B44"/>
    <w:rsid w:val="00B10B2B"/>
    <w:rsid w:val="00B112FA"/>
    <w:rsid w:val="00B3692D"/>
    <w:rsid w:val="00B4037D"/>
    <w:rsid w:val="00B54212"/>
    <w:rsid w:val="00B5699B"/>
    <w:rsid w:val="00B942B1"/>
    <w:rsid w:val="00B97A20"/>
    <w:rsid w:val="00BF585B"/>
    <w:rsid w:val="00BF6116"/>
    <w:rsid w:val="00C12677"/>
    <w:rsid w:val="00C27BDF"/>
    <w:rsid w:val="00C3039C"/>
    <w:rsid w:val="00C33C15"/>
    <w:rsid w:val="00C46972"/>
    <w:rsid w:val="00C54C43"/>
    <w:rsid w:val="00C562A7"/>
    <w:rsid w:val="00C76DC6"/>
    <w:rsid w:val="00CD0C4F"/>
    <w:rsid w:val="00CD4E15"/>
    <w:rsid w:val="00CE1026"/>
    <w:rsid w:val="00CF348A"/>
    <w:rsid w:val="00D04F42"/>
    <w:rsid w:val="00D06810"/>
    <w:rsid w:val="00D16DE1"/>
    <w:rsid w:val="00D94A89"/>
    <w:rsid w:val="00D96FC1"/>
    <w:rsid w:val="00DA186E"/>
    <w:rsid w:val="00DB1BC8"/>
    <w:rsid w:val="00DB747F"/>
    <w:rsid w:val="00DD6996"/>
    <w:rsid w:val="00E06944"/>
    <w:rsid w:val="00E36F53"/>
    <w:rsid w:val="00E44823"/>
    <w:rsid w:val="00E66483"/>
    <w:rsid w:val="00E66F62"/>
    <w:rsid w:val="00EC37EF"/>
    <w:rsid w:val="00ED4A44"/>
    <w:rsid w:val="00ED7BCB"/>
    <w:rsid w:val="00EF4C75"/>
    <w:rsid w:val="00F059D8"/>
    <w:rsid w:val="00F16DBB"/>
    <w:rsid w:val="00F24500"/>
    <w:rsid w:val="00F27C46"/>
    <w:rsid w:val="00F36FFC"/>
    <w:rsid w:val="00F46E73"/>
    <w:rsid w:val="00F76866"/>
    <w:rsid w:val="00F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7B66E6"/>
  <w15:docId w15:val="{4648AD0E-C0A8-4EDF-AF83-30C6C2F2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20" w:lineRule="atLeast"/>
      <w:ind w:right="-360"/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rFonts w:ascii="Times New Roman" w:eastAsia="Times New Roman" w:hAnsi="Times New Roman" w:cs="Times New Roman"/>
      <w:i/>
      <w:iCs/>
    </w:rPr>
  </w:style>
  <w:style w:type="paragraph" w:styleId="Title">
    <w:name w:val="Title"/>
    <w:basedOn w:val="Normal"/>
    <w:next w:val="Subtitle"/>
    <w:qFormat/>
    <w:pPr>
      <w:jc w:val="center"/>
    </w:pPr>
    <w:rPr>
      <w:spacing w:val="-15"/>
      <w:sz w:val="48"/>
      <w:szCs w:val="48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Name">
    <w:name w:val="Name"/>
    <w:basedOn w:val="Normal"/>
    <w:next w:val="Normal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customStyle="1" w:styleId="Achievement">
    <w:name w:val="Achievement"/>
    <w:basedOn w:val="BodyText"/>
    <w:pPr>
      <w:tabs>
        <w:tab w:val="left" w:pos="252"/>
      </w:tabs>
      <w:spacing w:after="60" w:line="220" w:lineRule="atLeast"/>
      <w:ind w:right="-360"/>
    </w:pPr>
    <w:rPr>
      <w:b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  <w:ind w:right="-180"/>
    </w:pPr>
    <w:rPr>
      <w:rFonts w:ascii="Arial" w:hAnsi="Arial" w:cs="Arial"/>
      <w:b/>
      <w:color w:val="1F497D"/>
      <w:spacing w:val="-10"/>
      <w:u w:val="single"/>
    </w:rPr>
  </w:style>
  <w:style w:type="paragraph" w:customStyle="1" w:styleId="Institution">
    <w:name w:val="Institution"/>
    <w:basedOn w:val="Normal"/>
    <w:next w:val="Achievement"/>
    <w:pPr>
      <w:tabs>
        <w:tab w:val="left" w:pos="252"/>
        <w:tab w:val="right" w:pos="6480"/>
      </w:tabs>
      <w:spacing w:before="220" w:after="60" w:line="276" w:lineRule="auto"/>
      <w:ind w:right="-929"/>
    </w:pPr>
    <w:rPr>
      <w:b/>
    </w:rPr>
  </w:style>
  <w:style w:type="paragraph" w:styleId="ListParagraph">
    <w:name w:val="List Paragraph"/>
    <w:basedOn w:val="Normal"/>
    <w:qFormat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WW8Num2z0">
    <w:name w:val="WW8Num2z0"/>
    <w:rPr>
      <w:rFonts w:ascii="Symbol" w:eastAsia="Times New Roman" w:hAnsi="Symbol" w:cs="Symbol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1z0">
    <w:name w:val="WW8Num1z0"/>
    <w:rPr>
      <w:rFonts w:ascii="Symbol" w:eastAsia="Times New Roman" w:hAnsi="Symbol" w:cs="Symbol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Wingdings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Wingdings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0">
    <w:name w:val="WW8Num4z0"/>
    <w:rPr>
      <w:rFonts w:ascii="Wingdings" w:eastAsia="Times New Roman" w:hAnsi="Wingdings" w:cs="Wingdings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3">
    <w:name w:val="WW8Num4z3"/>
    <w:rPr>
      <w:rFonts w:ascii="Symbol" w:eastAsia="Times New Roman" w:hAnsi="Symbol" w:cs="Symbol"/>
    </w:rPr>
  </w:style>
  <w:style w:type="character" w:customStyle="1" w:styleId="WW8Num5z0">
    <w:name w:val="WW8Num5z0"/>
    <w:rPr>
      <w:rFonts w:ascii="Wingdings" w:eastAsia="Times New Roman" w:hAnsi="Wingdings" w:cs="Wingdings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3">
    <w:name w:val="WW8Num5z3"/>
    <w:rPr>
      <w:rFonts w:ascii="Symbol" w:eastAsia="Times New Roman" w:hAnsi="Symbol" w:cs="Symbol"/>
    </w:rPr>
  </w:style>
  <w:style w:type="character" w:customStyle="1" w:styleId="WW8Num6z0">
    <w:name w:val="WW8Num6z0"/>
    <w:rPr>
      <w:rFonts w:ascii="Wingdings" w:eastAsia="Times New Roman" w:hAnsi="Wingdings" w:cs="Wingdings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3">
    <w:name w:val="WW8Num6z3"/>
    <w:rPr>
      <w:rFonts w:ascii="Symbol" w:eastAsia="Times New Roman" w:hAnsi="Symbol" w:cs="Symbol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Wingdings"/>
    </w:rPr>
  </w:style>
  <w:style w:type="character" w:customStyle="1" w:styleId="WW8Num8z0">
    <w:name w:val="WW8Num8z0"/>
    <w:rPr>
      <w:rFonts w:ascii="Wingdings" w:eastAsia="Times New Roman" w:hAnsi="Wingdings" w:cs="Wingdings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3">
    <w:name w:val="WW8Num8z3"/>
    <w:rPr>
      <w:rFonts w:ascii="Symbol" w:eastAsia="Times New Roman" w:hAnsi="Symbol" w:cs="Symbol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Symbol" w:eastAsia="Times New Roman" w:hAnsi="Symbol" w:cs="Symbol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2">
    <w:name w:val="WW8Num10z2"/>
    <w:rPr>
      <w:rFonts w:ascii="Wingdings" w:eastAsia="Times New Roman" w:hAnsi="Wingdings" w:cs="Wingdings"/>
    </w:rPr>
  </w:style>
  <w:style w:type="character" w:customStyle="1" w:styleId="WW8Num11z0">
    <w:name w:val="WW8Num11z0"/>
    <w:rPr>
      <w:rFonts w:ascii="Symbol" w:eastAsia="Times New Roman" w:hAnsi="Symbol" w:cs="Symbol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Wingdings"/>
    </w:rPr>
  </w:style>
  <w:style w:type="character" w:customStyle="1" w:styleId="WW8Num12z0">
    <w:name w:val="WW8Num12z0"/>
    <w:rPr>
      <w:rFonts w:ascii="Symbol" w:eastAsia="Times New Roman" w:hAnsi="Symbol" w:cs="Symbol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2">
    <w:name w:val="WW8Num12z2"/>
    <w:rPr>
      <w:rFonts w:ascii="Wingdings" w:eastAsia="Times New Roman" w:hAnsi="Wingdings" w:cs="Wingdings"/>
    </w:rPr>
  </w:style>
  <w:style w:type="character" w:customStyle="1" w:styleId="WW8Num13z0">
    <w:name w:val="WW8Num13z0"/>
    <w:rPr>
      <w:rFonts w:ascii="Wingdings" w:eastAsia="Times New Roman" w:hAnsi="Wingdings" w:cs="Wingdings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Symbol" w:eastAsia="Times New Roman" w:hAnsi="Symbol" w:cs="Symbol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15z0">
    <w:name w:val="WW8Num15z0"/>
    <w:rPr>
      <w:rFonts w:ascii="Symbol" w:eastAsia="Times New Roman" w:hAnsi="Symbol" w:cs="Symbol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Wingdings"/>
    </w:rPr>
  </w:style>
  <w:style w:type="character" w:customStyle="1" w:styleId="WW8Num16z0">
    <w:name w:val="WW8Num16z0"/>
    <w:rPr>
      <w:rFonts w:ascii="Wingdings" w:eastAsia="Times New Roman" w:hAnsi="Wingdings" w:cs="Wingdings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7z0">
    <w:name w:val="WW8Num17z0"/>
    <w:rPr>
      <w:rFonts w:ascii="Wingdings" w:eastAsia="Times New Roman" w:hAnsi="Wingdings" w:cs="Wingdings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17z3">
    <w:name w:val="WW8Num17z3"/>
    <w:rPr>
      <w:rFonts w:ascii="Symbol" w:eastAsia="Times New Roman" w:hAnsi="Symbol" w:cs="Symbol"/>
    </w:rPr>
  </w:style>
  <w:style w:type="character" w:customStyle="1" w:styleId="WW8Num18z0">
    <w:name w:val="WW8Num18z0"/>
    <w:rPr>
      <w:rFonts w:ascii="Symbol" w:eastAsia="Times New Roman" w:hAnsi="Symbol" w:cs="Symbol"/>
      <w:sz w:val="22"/>
    </w:rPr>
  </w:style>
  <w:style w:type="character" w:customStyle="1" w:styleId="WW8Num19z0">
    <w:name w:val="WW8Num19z0"/>
    <w:rPr>
      <w:rFonts w:ascii="Wingdings" w:eastAsia="Times New Roman" w:hAnsi="Wingdings" w:cs="Wingdings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3">
    <w:name w:val="WW8Num19z3"/>
    <w:rPr>
      <w:rFonts w:ascii="Symbol" w:eastAsia="Times New Roman" w:hAnsi="Symbol" w:cs="Symbol"/>
    </w:rPr>
  </w:style>
  <w:style w:type="character" w:customStyle="1" w:styleId="WW8Num20z0">
    <w:name w:val="WW8Num20z0"/>
    <w:rPr>
      <w:rFonts w:ascii="Wingdings" w:eastAsia="Times New Roman" w:hAnsi="Wingdings" w:cs="Wingdings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3">
    <w:name w:val="WW8Num20z3"/>
    <w:rPr>
      <w:rFonts w:ascii="Symbol" w:eastAsia="Times New Roman" w:hAnsi="Symbol" w:cs="Symbol"/>
    </w:rPr>
  </w:style>
  <w:style w:type="character" w:customStyle="1" w:styleId="WW8Num21z0">
    <w:name w:val="WW8Num21z0"/>
    <w:rPr>
      <w:rFonts w:ascii="Symbol" w:eastAsia="Times New Roman" w:hAnsi="Symbol" w:cs="Symbol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2">
    <w:name w:val="WW8Num21z2"/>
    <w:rPr>
      <w:rFonts w:ascii="Wingdings" w:eastAsia="Times New Roman" w:hAnsi="Wingdings" w:cs="Wingdings"/>
    </w:rPr>
  </w:style>
  <w:style w:type="character" w:customStyle="1" w:styleId="WW8Num22z0">
    <w:name w:val="WW8Num22z0"/>
    <w:rPr>
      <w:rFonts w:ascii="Wingdings" w:eastAsia="Times New Roman" w:hAnsi="Wingdings" w:cs="Wingdings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3">
    <w:name w:val="WW8Num22z3"/>
    <w:rPr>
      <w:rFonts w:ascii="Symbol" w:eastAsia="Times New Roman" w:hAnsi="Symbol" w:cs="Symbol"/>
    </w:rPr>
  </w:style>
  <w:style w:type="character" w:customStyle="1" w:styleId="WW8Num23z0">
    <w:name w:val="WW8Num23z0"/>
    <w:rPr>
      <w:rFonts w:ascii="Symbol" w:eastAsia="Times New Roman" w:hAnsi="Symbol" w:cs="Symbol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2">
    <w:name w:val="WW8Num23z2"/>
    <w:rPr>
      <w:rFonts w:ascii="Wingdings" w:eastAsia="Times New Roman" w:hAnsi="Wingdings" w:cs="Wingdings"/>
    </w:rPr>
  </w:style>
  <w:style w:type="character" w:customStyle="1" w:styleId="WW8Num24z0">
    <w:name w:val="WW8Num24z0"/>
    <w:rPr>
      <w:rFonts w:ascii="Symbol" w:eastAsia="Times New Roman" w:hAnsi="Symbol" w:cs="Symbol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2">
    <w:name w:val="WW8Num24z2"/>
    <w:rPr>
      <w:rFonts w:ascii="Wingdings" w:eastAsia="Times New Roman" w:hAnsi="Wingdings" w:cs="Wingdings"/>
    </w:rPr>
  </w:style>
  <w:style w:type="character" w:customStyle="1" w:styleId="WW8Num25z0">
    <w:name w:val="WW8Num25z0"/>
    <w:rPr>
      <w:rFonts w:ascii="Symbol" w:eastAsia="Times New Roman" w:hAnsi="Symbol" w:cs="Symbol"/>
    </w:rPr>
  </w:style>
  <w:style w:type="character" w:customStyle="1" w:styleId="WW8Num25z1">
    <w:name w:val="WW8Num25z1"/>
    <w:rPr>
      <w:rFonts w:ascii="Courier New" w:eastAsia="Times New Roman" w:hAnsi="Courier New" w:cs="Courier New"/>
    </w:rPr>
  </w:style>
  <w:style w:type="character" w:customStyle="1" w:styleId="WW8Num25z2">
    <w:name w:val="WW8Num25z2"/>
    <w:rPr>
      <w:rFonts w:ascii="Wingdings" w:eastAsia="Times New Roman" w:hAnsi="Wingdings" w:cs="Wingdings"/>
    </w:rPr>
  </w:style>
  <w:style w:type="character" w:customStyle="1" w:styleId="WW8Num26z0">
    <w:name w:val="WW8Num26z0"/>
    <w:rPr>
      <w:rFonts w:ascii="Symbol" w:eastAsia="Times New Roman" w:hAnsi="Symbol" w:cs="Symbol"/>
    </w:rPr>
  </w:style>
  <w:style w:type="character" w:customStyle="1" w:styleId="WW8Num26z1">
    <w:name w:val="WW8Num26z1"/>
    <w:rPr>
      <w:rFonts w:ascii="Courier New" w:eastAsia="Times New Roman" w:hAnsi="Courier New" w:cs="Courier New"/>
    </w:rPr>
  </w:style>
  <w:style w:type="character" w:customStyle="1" w:styleId="WW8Num26z2">
    <w:name w:val="WW8Num26z2"/>
    <w:rPr>
      <w:rFonts w:ascii="Wingdings" w:eastAsia="Times New Roman" w:hAnsi="Wingdings" w:cs="Wingdings"/>
    </w:rPr>
  </w:style>
  <w:style w:type="character" w:customStyle="1" w:styleId="WW8Num27z0">
    <w:name w:val="WW8Num27z0"/>
    <w:rPr>
      <w:rFonts w:ascii="Symbol" w:eastAsia="Times New Roman" w:hAnsi="Symbol" w:cs="Symbol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27z2">
    <w:name w:val="WW8Num27z2"/>
    <w:rPr>
      <w:rFonts w:ascii="Wingdings" w:eastAsia="Times New Roman" w:hAnsi="Wingdings" w:cs="Wingdings"/>
    </w:rPr>
  </w:style>
  <w:style w:type="character" w:customStyle="1" w:styleId="WW8Num28z0">
    <w:name w:val="WW8Num28z0"/>
    <w:rPr>
      <w:rFonts w:ascii="Symbol" w:eastAsia="Times New Roman" w:hAnsi="Symbol" w:cs="Symbol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8z2">
    <w:name w:val="WW8Num28z2"/>
    <w:rPr>
      <w:rFonts w:ascii="Wingdings" w:eastAsia="Times New Roman" w:hAnsi="Wingdings" w:cs="Wingdings"/>
    </w:rPr>
  </w:style>
  <w:style w:type="character" w:customStyle="1" w:styleId="NoSpacingChar">
    <w:name w:val="No Spacing Char"/>
    <w:rPr>
      <w:rFonts w:ascii="Calibri" w:eastAsia="Times New Roman" w:hAnsi="Calibri" w:cs="Calibri"/>
      <w:sz w:val="22"/>
      <w:szCs w:val="22"/>
      <w:lang w:val="en-US" w:eastAsia="ar-SA" w:bidi="ar-SA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en-US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JobTitle">
    <w:name w:val="Job Title"/>
    <w:next w:val="Achievement"/>
    <w:pPr>
      <w:suppressAutoHyphens/>
      <w:spacing w:after="40" w:line="220" w:lineRule="atLeast"/>
    </w:pPr>
    <w:rPr>
      <w:rFonts w:ascii="Arial" w:hAnsi="Arial" w:cs="Arial"/>
      <w:b/>
      <w:spacing w:val="-10"/>
      <w:lang w:eastAsia="ar-SA"/>
    </w:rPr>
  </w:style>
  <w:style w:type="paragraph" w:customStyle="1" w:styleId="MediumGrid1-Accent21">
    <w:name w:val="Medium Grid 1 - Accent 21"/>
    <w:basedOn w:val="Normal"/>
    <w:pPr>
      <w:ind w:left="720"/>
    </w:pPr>
  </w:style>
  <w:style w:type="paragraph" w:customStyle="1" w:styleId="MediumGrid21">
    <w:name w:val="Medium Grid 21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braheemmarwa0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MARWANTU%20NEW%20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MARWANTU NEW CV</Template>
  <TotalTime>68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>Curriculum Vitae</dc:subject>
  <dc:creator>HP</dc:creator>
  <cp:lastModifiedBy>HP</cp:lastModifiedBy>
  <cp:revision>2</cp:revision>
  <cp:lastPrinted>2007-03-07T18:37:00Z</cp:lastPrinted>
  <dcterms:created xsi:type="dcterms:W3CDTF">2022-06-26T21:00:00Z</dcterms:created>
  <dcterms:modified xsi:type="dcterms:W3CDTF">2022-06-27T09:46:00Z</dcterms:modified>
</cp:coreProperties>
</file>